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alias w:val="Titre "/>
        <w:tag w:val=""/>
        <w:id w:val="-1961481907"/>
        <w:placeholder>
          <w:docPart w:val="9D849B3673C7408E8ED85E46E06D64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8A87780" w14:textId="342C97BA" w:rsidR="000150A7" w:rsidRPr="00C62D79" w:rsidRDefault="00FC3C38" w:rsidP="00633454">
          <w:pPr>
            <w:pStyle w:val="Titre"/>
            <w:rPr>
              <w:noProof/>
            </w:rPr>
          </w:pPr>
          <w:r>
            <w:rPr>
              <w:noProof/>
            </w:rPr>
            <w:t>Vrai ou faux</w:t>
          </w:r>
        </w:p>
      </w:sdtContent>
    </w:sdt>
    <w:p w14:paraId="31FD3075" w14:textId="2C7006DD" w:rsidR="000150A7" w:rsidRPr="00E3020F" w:rsidRDefault="005C1C33" w:rsidP="000C03F6">
      <w:pPr>
        <w:pStyle w:val="Titre1"/>
      </w:pPr>
      <w:sdt>
        <w:sdtPr>
          <w:alias w:val="Catégorie "/>
          <w:tag w:val=""/>
          <w:id w:val="-560792052"/>
          <w:placeholder>
            <w:docPart w:val="2EFE472ECD3C4FCEAEB9144CDF5D7C2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C961DF">
            <w:t>Travaux Pratiques</w:t>
          </w:r>
        </w:sdtContent>
      </w:sdt>
      <w:r w:rsidR="000150A7" w:rsidRPr="00E3020F">
        <w:t xml:space="preserve"> </w:t>
      </w:r>
      <w:r w:rsidR="00C961DF">
        <w:t>0</w:t>
      </w:r>
      <w:r w:rsidR="00FC3C38">
        <w:t>2</w:t>
      </w:r>
      <w:r w:rsidR="00C961DF">
        <w:t xml:space="preserve"> </w:t>
      </w:r>
      <w:r w:rsidR="000150A7" w:rsidRPr="00E3020F">
        <w:t xml:space="preserve">du module </w:t>
      </w:r>
      <w:r w:rsidR="00A0628E" w:rsidRPr="002762F2">
        <w:t>0</w:t>
      </w:r>
      <w:r w:rsidR="00895F32">
        <w:t>4</w:t>
      </w: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DE1409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D6C8C8B" w:rsidR="00975F31" w:rsidRPr="00C62D79" w:rsidRDefault="005C1C33" w:rsidP="002C5C46">
            <w:pPr>
              <w:pStyle w:val="TPnormal"/>
            </w:pPr>
            <w:sdt>
              <w:sdtPr>
                <w:alias w:val="Commentaires "/>
                <w:tag w:val=""/>
                <w:id w:val="-1155605707"/>
                <w:placeholder>
                  <w:docPart w:val="A71B6796191247C39BA3811725ED9B66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C961DF">
                  <w:t xml:space="preserve">Avant de démarrer ce TP, il convient d’avoir suivi les vidéos </w:t>
                </w:r>
                <w:r w:rsidR="00D110AC">
                  <w:t xml:space="preserve">du module </w:t>
                </w:r>
                <w:r w:rsidR="002C0E12">
                  <w:t>4</w:t>
                </w:r>
                <w:r w:rsidR="00C961DF">
                  <w:t>.</w:t>
                </w:r>
              </w:sdtContent>
            </w:sdt>
          </w:p>
        </w:tc>
      </w:tr>
    </w:tbl>
    <w:p w14:paraId="306BF8C8" w14:textId="52F966B5" w:rsidR="00C961DF" w:rsidRPr="00C961DF" w:rsidRDefault="00C961DF" w:rsidP="00C961DF">
      <w:pPr>
        <w:rPr>
          <w:rFonts w:asciiTheme="minorHAnsi" w:hAnsiTheme="minorHAnsi"/>
        </w:rPr>
      </w:pPr>
    </w:p>
    <w:tbl>
      <w:tblPr>
        <w:tblStyle w:val="Grilledutableau1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C961DF" w:rsidRPr="00C961DF" w14:paraId="1AF57C76" w14:textId="77777777" w:rsidTr="009B3631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1D09BCA" w14:textId="76774AAB" w:rsidR="00C961DF" w:rsidRPr="00C961DF" w:rsidRDefault="00C961DF" w:rsidP="009B3631">
            <w:pPr>
              <w:spacing w:before="40" w:after="4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bookmarkStart w:id="0" w:name="_Hlk42502273"/>
            <w:r w:rsidRPr="00C961DF">
              <w:rPr>
                <w:rFonts w:asciiTheme="minorHAnsi" w:hAnsiTheme="minorHAnsi"/>
                <w:b/>
                <w:sz w:val="22"/>
                <w:szCs w:val="22"/>
              </w:rPr>
              <w:t>Durée estimée</w:t>
            </w:r>
          </w:p>
        </w:tc>
      </w:tr>
      <w:tr w:rsidR="00C961DF" w:rsidRPr="00C961DF" w14:paraId="64B1C3DA" w14:textId="77777777" w:rsidTr="009B3631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6B479CE" w14:textId="50F70857" w:rsidR="00C961DF" w:rsidRPr="00C961DF" w:rsidRDefault="000226C8" w:rsidP="009B3631">
            <w:pPr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Selon niveau</w:t>
            </w:r>
          </w:p>
        </w:tc>
      </w:tr>
    </w:tbl>
    <w:bookmarkEnd w:id="0"/>
    <w:p w14:paraId="7CDC7416" w14:textId="5545628F" w:rsidR="00D0467E" w:rsidRPr="00CD72D5" w:rsidRDefault="00C961DF" w:rsidP="00CD72D5">
      <w:pPr>
        <w:pStyle w:val="TPTitre"/>
      </w:pPr>
      <w:r w:rsidRPr="00CD72D5">
        <w:t>Énoncé</w:t>
      </w:r>
    </w:p>
    <w:p w14:paraId="5BB16960" w14:textId="20CC73AE" w:rsidR="00D0467E" w:rsidRDefault="00D0467E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 xml:space="preserve">L’application que vous allez créer </w:t>
      </w:r>
      <w:r w:rsidR="00FC3C38"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pose des questions à l’utilisateur, la réponse aux questions est soit vrai, soit faux</w:t>
      </w: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.</w:t>
      </w:r>
      <w:r w:rsidR="00FC3C38"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 xml:space="preserve"> L’utilisateur gagne un point à chaque fois qu’il répond correctement à une question. Il peut visualiser ses points en direct.</w:t>
      </w:r>
      <w:r w:rsidR="00CC575D"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 xml:space="preserve"> Quand il n’y a plus de question disponible.</w:t>
      </w:r>
    </w:p>
    <w:p w14:paraId="010FA373" w14:textId="77777777" w:rsidR="00D0467E" w:rsidRDefault="00D0467E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</w:p>
    <w:p w14:paraId="35B4AD90" w14:textId="61E2FA83" w:rsidR="000C03F6" w:rsidRDefault="00D110AC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Crée</w:t>
      </w:r>
      <w:r w:rsidR="00BF3F58"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z</w:t>
      </w: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 xml:space="preserve"> un projet Android avec la dernière version d’Android. </w:t>
      </w:r>
    </w:p>
    <w:p w14:paraId="31FBD77B" w14:textId="75A08093" w:rsidR="00D0467E" w:rsidRDefault="00BF3F58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Créez une activité.</w:t>
      </w:r>
    </w:p>
    <w:p w14:paraId="29717F97" w14:textId="5349D12E" w:rsidR="00FC3C38" w:rsidRDefault="00FC3C38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L’application doit fonctionner avec la librairie Data</w:t>
      </w:r>
      <w:r w:rsidR="00F92590"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 xml:space="preserve"> B</w:t>
      </w: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inding.</w:t>
      </w:r>
    </w:p>
    <w:p w14:paraId="45241117" w14:textId="603BEA83" w:rsidR="00BF3F58" w:rsidRDefault="00BF3F58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Définissez l’IHM de l’activité comme le modèle présenté ci-dessous</w:t>
      </w:r>
      <w:r w:rsidR="00FC3C38"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 :</w:t>
      </w:r>
    </w:p>
    <w:p w14:paraId="5B338005" w14:textId="61C32F28" w:rsidR="00BF3F58" w:rsidRDefault="00BF3F58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</w:p>
    <w:p w14:paraId="13BABF64" w14:textId="7E4D2BFA" w:rsidR="00FC3C38" w:rsidRPr="000C03F6" w:rsidRDefault="00D0467E" w:rsidP="00FC3C38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 xml:space="preserve"> </w:t>
      </w:r>
      <w:r w:rsidR="00E62460"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 xml:space="preserve">          </w:t>
      </w:r>
      <w:r w:rsidR="00FC3C38" w:rsidRPr="00FC3C38">
        <w:rPr>
          <w:noProof/>
          <w:bdr w:val="single" w:sz="4" w:space="0" w:color="0070C0"/>
        </w:rPr>
        <w:drawing>
          <wp:inline distT="0" distB="0" distL="0" distR="0" wp14:anchorId="32231D42" wp14:editId="3C0874A1">
            <wp:extent cx="1653594" cy="294322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736" cy="29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C38"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 xml:space="preserve"> </w:t>
      </w:r>
      <w:r w:rsidR="00FC3C38" w:rsidRPr="00FC3C38">
        <w:rPr>
          <w:rFonts w:asciiTheme="minorHAnsi" w:eastAsia="Andale Sans UI" w:hAnsiTheme="minorHAnsi" w:cs="Tahoma"/>
          <w:iCs/>
          <w:noProof/>
          <w:kern w:val="3"/>
          <w:sz w:val="22"/>
          <w:bdr w:val="single" w:sz="4" w:space="0" w:color="0070C0"/>
          <w:lang w:eastAsia="en-US" w:bidi="en-US"/>
        </w:rPr>
        <w:drawing>
          <wp:inline distT="0" distB="0" distL="0" distR="0" wp14:anchorId="60E8D563" wp14:editId="07D25B39">
            <wp:extent cx="1648242" cy="29337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369" cy="296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C38"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 xml:space="preserve"> </w:t>
      </w:r>
      <w:r w:rsidR="00FC3C38" w:rsidRPr="00FC3C38">
        <w:rPr>
          <w:rFonts w:asciiTheme="minorHAnsi" w:eastAsia="Andale Sans UI" w:hAnsiTheme="minorHAnsi" w:cs="Tahoma"/>
          <w:iCs/>
          <w:noProof/>
          <w:kern w:val="3"/>
          <w:sz w:val="22"/>
          <w:bdr w:val="single" w:sz="4" w:space="0" w:color="0070C0"/>
          <w:lang w:eastAsia="en-US" w:bidi="en-US"/>
        </w:rPr>
        <w:drawing>
          <wp:inline distT="0" distB="0" distL="0" distR="0" wp14:anchorId="72E9E834" wp14:editId="4668722E">
            <wp:extent cx="1653594" cy="2943225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461" cy="296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2C85" w14:textId="32437575" w:rsidR="009D12B3" w:rsidRDefault="009D12B3" w:rsidP="000C03F6">
      <w:pPr>
        <w:pStyle w:val="Titre1"/>
      </w:pPr>
    </w:p>
    <w:p w14:paraId="60FDCB71" w14:textId="508B321F" w:rsidR="009D12B3" w:rsidRDefault="009D12B3" w:rsidP="009D12B3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Voici une proposition de classe objet que vous pouvez utiliser pour le fonctionnement de votre application.</w:t>
      </w:r>
    </w:p>
    <w:p w14:paraId="070EB7CA" w14:textId="5AAD82C5" w:rsidR="009D12B3" w:rsidRDefault="009D12B3" w:rsidP="009D12B3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</w:p>
    <w:p w14:paraId="312D83F5" w14:textId="77777777" w:rsidR="009D12B3" w:rsidRPr="009D12B3" w:rsidRDefault="009D12B3" w:rsidP="009D12B3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Courier New"/>
          <w:color w:val="000000"/>
          <w:sz w:val="18"/>
          <w:szCs w:val="18"/>
          <w:lang w:eastAsia="en-US"/>
        </w:rPr>
      </w:pPr>
      <w:r w:rsidRPr="009D12B3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data class </w:t>
      </w:r>
      <w:proofErr w:type="spellStart"/>
      <w:r w:rsidRPr="009D12B3">
        <w:rPr>
          <w:rFonts w:ascii="Consolas" w:hAnsi="Consolas" w:cs="Courier New"/>
          <w:color w:val="000000"/>
          <w:sz w:val="18"/>
          <w:szCs w:val="18"/>
          <w:lang w:eastAsia="en-US"/>
        </w:rPr>
        <w:t>QuestionReponse</w:t>
      </w:r>
      <w:proofErr w:type="spellEnd"/>
      <w:r w:rsidRPr="009D12B3">
        <w:rPr>
          <w:rFonts w:ascii="Consolas" w:hAnsi="Consolas" w:cs="Courier New"/>
          <w:color w:val="000000"/>
          <w:sz w:val="18"/>
          <w:szCs w:val="18"/>
          <w:lang w:eastAsia="en-US"/>
        </w:rPr>
        <w:t>(</w:t>
      </w:r>
      <w:r w:rsidRPr="009D12B3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val </w:t>
      </w:r>
      <w:r w:rsidRPr="009D12B3">
        <w:rPr>
          <w:rFonts w:ascii="Consolas" w:hAnsi="Consolas" w:cs="Courier New"/>
          <w:b/>
          <w:bCs/>
          <w:color w:val="660E7A"/>
          <w:sz w:val="18"/>
          <w:szCs w:val="18"/>
          <w:lang w:eastAsia="en-US"/>
        </w:rPr>
        <w:t>question</w:t>
      </w:r>
      <w:r w:rsidRPr="009D12B3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: String = </w:t>
      </w:r>
      <w:r w:rsidRPr="009D12B3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>"</w:t>
      </w:r>
      <w:proofErr w:type="spellStart"/>
      <w:r w:rsidRPr="009D12B3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>Est ce</w:t>
      </w:r>
      <w:proofErr w:type="spellEnd"/>
      <w:r w:rsidRPr="009D12B3">
        <w:rPr>
          <w:rFonts w:ascii="Consolas" w:hAnsi="Consolas" w:cs="Courier New"/>
          <w:b/>
          <w:bCs/>
          <w:color w:val="008000"/>
          <w:sz w:val="18"/>
          <w:szCs w:val="18"/>
          <w:lang w:eastAsia="en-US"/>
        </w:rPr>
        <w:t xml:space="preserve"> vrai ?"</w:t>
      </w:r>
      <w:r w:rsidRPr="009D12B3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, </w:t>
      </w:r>
      <w:r w:rsidRPr="009D12B3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 xml:space="preserve">val </w:t>
      </w:r>
      <w:proofErr w:type="spellStart"/>
      <w:r w:rsidRPr="009D12B3">
        <w:rPr>
          <w:rFonts w:ascii="Consolas" w:hAnsi="Consolas" w:cs="Courier New"/>
          <w:b/>
          <w:bCs/>
          <w:color w:val="660E7A"/>
          <w:sz w:val="18"/>
          <w:szCs w:val="18"/>
          <w:lang w:eastAsia="en-US"/>
        </w:rPr>
        <w:t>reponse</w:t>
      </w:r>
      <w:proofErr w:type="spellEnd"/>
      <w:r w:rsidRPr="009D12B3">
        <w:rPr>
          <w:rFonts w:ascii="Consolas" w:hAnsi="Consolas" w:cs="Courier New"/>
          <w:color w:val="000000"/>
          <w:sz w:val="18"/>
          <w:szCs w:val="18"/>
          <w:lang w:eastAsia="en-US"/>
        </w:rPr>
        <w:t xml:space="preserve">: Boolean = </w:t>
      </w:r>
      <w:r w:rsidRPr="009D12B3">
        <w:rPr>
          <w:rFonts w:ascii="Consolas" w:hAnsi="Consolas" w:cs="Courier New"/>
          <w:b/>
          <w:bCs/>
          <w:color w:val="000080"/>
          <w:sz w:val="18"/>
          <w:szCs w:val="18"/>
          <w:lang w:eastAsia="en-US"/>
        </w:rPr>
        <w:t>false</w:t>
      </w:r>
      <w:r w:rsidRPr="009D12B3">
        <w:rPr>
          <w:rFonts w:ascii="Consolas" w:hAnsi="Consolas" w:cs="Courier New"/>
          <w:color w:val="000000"/>
          <w:sz w:val="18"/>
          <w:szCs w:val="18"/>
          <w:lang w:eastAsia="en-US"/>
        </w:rPr>
        <w:t>)</w:t>
      </w:r>
    </w:p>
    <w:p w14:paraId="4D7E96DB" w14:textId="77777777" w:rsidR="009D12B3" w:rsidRPr="009D12B3" w:rsidRDefault="009D12B3" w:rsidP="009D12B3">
      <w:pPr>
        <w:rPr>
          <w:lang w:eastAsia="ja-JP"/>
        </w:rPr>
      </w:pPr>
    </w:p>
    <w:p w14:paraId="0310B02E" w14:textId="77777777" w:rsidR="009D12B3" w:rsidRDefault="009D12B3" w:rsidP="000C03F6">
      <w:pPr>
        <w:pStyle w:val="Titre1"/>
      </w:pPr>
    </w:p>
    <w:p w14:paraId="06BA0047" w14:textId="4130AAAE" w:rsidR="00130DFA" w:rsidRPr="000C03F6" w:rsidRDefault="000C03F6" w:rsidP="000C03F6">
      <w:pPr>
        <w:pStyle w:val="Titre1"/>
      </w:pPr>
      <w:r>
        <w:t>Ressources</w:t>
      </w:r>
    </w:p>
    <w:p w14:paraId="66565FF2" w14:textId="00DE8659" w:rsidR="002762F2" w:rsidRPr="002762F2" w:rsidRDefault="00D110AC" w:rsidP="002762F2">
      <w:pPr>
        <w:pStyle w:val="Paragraphedeliste"/>
        <w:numPr>
          <w:ilvl w:val="0"/>
          <w:numId w:val="48"/>
        </w:numPr>
        <w:spacing w:after="120"/>
        <w:rPr>
          <w:rFonts w:eastAsia="Andale Sans UI" w:cs="Tahoma"/>
          <w:iCs/>
          <w:kern w:val="3"/>
          <w:sz w:val="22"/>
          <w:szCs w:val="22"/>
          <w:lang w:val="fr-FR" w:eastAsia="en-US" w:bidi="en-US"/>
        </w:rPr>
      </w:pPr>
      <w:r>
        <w:rPr>
          <w:rFonts w:eastAsia="Andale Sans UI" w:cs="Tahoma"/>
          <w:iCs/>
          <w:kern w:val="3"/>
          <w:sz w:val="22"/>
          <w:szCs w:val="22"/>
          <w:lang w:val="fr-FR" w:eastAsia="en-US" w:bidi="en-US"/>
        </w:rPr>
        <w:t>RAS</w:t>
      </w:r>
    </w:p>
    <w:p w14:paraId="0C82E303" w14:textId="6BF280A9" w:rsidR="003E5CC4" w:rsidRPr="003E5CC4" w:rsidRDefault="003E5CC4" w:rsidP="003E5CC4">
      <w:pPr>
        <w:pStyle w:val="Titre1"/>
      </w:pPr>
      <w:r w:rsidRPr="003E5CC4">
        <w:t>Conseils</w:t>
      </w:r>
    </w:p>
    <w:p w14:paraId="43FA5C84" w14:textId="240B90FD" w:rsidR="000C03F6" w:rsidRPr="00D110AC" w:rsidRDefault="00D52102" w:rsidP="00D110AC">
      <w:pPr>
        <w:pStyle w:val="Paragraphedeliste"/>
        <w:numPr>
          <w:ilvl w:val="0"/>
          <w:numId w:val="50"/>
        </w:numPr>
        <w:rPr>
          <w:rFonts w:eastAsia="Andale Sans UI" w:cs="Tahoma"/>
          <w:iCs/>
          <w:kern w:val="3"/>
          <w:sz w:val="22"/>
          <w:lang w:val="fr-FR" w:eastAsia="en-US" w:bidi="en-US"/>
        </w:rPr>
      </w:pPr>
      <w:r w:rsidRPr="00D110AC">
        <w:rPr>
          <w:rFonts w:eastAsia="Andale Sans UI" w:cs="Tahoma"/>
          <w:iCs/>
          <w:kern w:val="3"/>
          <w:sz w:val="22"/>
          <w:lang w:val="fr-FR" w:eastAsia="en-US" w:bidi="en-US"/>
        </w:rPr>
        <w:t>D</w:t>
      </w:r>
      <w:r>
        <w:rPr>
          <w:rFonts w:eastAsia="Andale Sans UI" w:cs="Tahoma"/>
          <w:iCs/>
          <w:kern w:val="3"/>
          <w:sz w:val="22"/>
          <w:lang w:val="fr-FR" w:eastAsia="en-US" w:bidi="en-US"/>
        </w:rPr>
        <w:t>éveloppez  toujours de manière propre même si ce n’est qu’un exercice.</w:t>
      </w:r>
    </w:p>
    <w:p w14:paraId="6E0EFB08" w14:textId="37AA1E67" w:rsidR="003E5CC4" w:rsidRPr="003E5CC4" w:rsidRDefault="00335BFF" w:rsidP="003E5CC4">
      <w:pPr>
        <w:pStyle w:val="Titre1"/>
      </w:pPr>
      <w:r>
        <w:t xml:space="preserve">Objectif / </w:t>
      </w:r>
      <w:r w:rsidR="003E5CC4" w:rsidRPr="003E5CC4">
        <w:t>Niveau</w:t>
      </w:r>
    </w:p>
    <w:p w14:paraId="7766CD47" w14:textId="2320AA35" w:rsidR="003E5CC4" w:rsidRPr="003E5CC4" w:rsidRDefault="003E5CC4" w:rsidP="003E5CC4">
      <w:pPr>
        <w:pStyle w:val="Paragraphedeliste"/>
        <w:numPr>
          <w:ilvl w:val="0"/>
          <w:numId w:val="49"/>
        </w:numPr>
        <w:rPr>
          <w:rFonts w:eastAsia="Andale Sans UI" w:cs="Tahoma"/>
          <w:iCs/>
          <w:kern w:val="3"/>
          <w:sz w:val="22"/>
          <w:lang w:val="fr-FR" w:eastAsia="en-US" w:bidi="en-US"/>
        </w:rPr>
      </w:pPr>
      <w:r w:rsidRPr="003E5CC4">
        <w:rPr>
          <w:rFonts w:eastAsia="Andale Sans UI" w:cs="Tahoma"/>
          <w:iCs/>
          <w:kern w:val="3"/>
          <w:sz w:val="22"/>
          <w:lang w:val="fr-FR" w:eastAsia="en-US" w:bidi="en-US"/>
        </w:rPr>
        <w:t>Essentiel :</w:t>
      </w:r>
      <w:r w:rsidR="00335BFF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</w:t>
      </w:r>
      <w:r w:rsidR="00D110AC">
        <w:rPr>
          <w:rFonts w:eastAsia="Andale Sans UI" w:cs="Tahoma"/>
          <w:iCs/>
          <w:kern w:val="3"/>
          <w:sz w:val="22"/>
          <w:lang w:val="fr-FR" w:eastAsia="en-US" w:bidi="en-US"/>
        </w:rPr>
        <w:t>Faire ce TP dans sa globalité</w:t>
      </w:r>
      <w:r w:rsidR="000226C8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en </w:t>
      </w:r>
      <w:r w:rsidR="009D12B3">
        <w:rPr>
          <w:rFonts w:eastAsia="Andale Sans UI" w:cs="Tahoma"/>
          <w:iCs/>
          <w:kern w:val="3"/>
          <w:sz w:val="22"/>
          <w:lang w:val="fr-FR" w:eastAsia="en-US" w:bidi="en-US"/>
        </w:rPr>
        <w:t>4</w:t>
      </w:r>
      <w:r w:rsidR="000226C8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heures.</w:t>
      </w:r>
    </w:p>
    <w:p w14:paraId="0418D660" w14:textId="372E7C3C" w:rsidR="00D110AC" w:rsidRDefault="003E5CC4" w:rsidP="001C3221">
      <w:pPr>
        <w:pStyle w:val="Paragraphedeliste"/>
        <w:numPr>
          <w:ilvl w:val="0"/>
          <w:numId w:val="49"/>
        </w:numPr>
        <w:rPr>
          <w:rFonts w:eastAsia="Andale Sans UI" w:cs="Tahoma"/>
          <w:iCs/>
          <w:kern w:val="3"/>
          <w:sz w:val="22"/>
          <w:lang w:val="fr-FR" w:eastAsia="en-US" w:bidi="en-US"/>
        </w:rPr>
      </w:pPr>
      <w:r w:rsidRPr="00D110AC">
        <w:rPr>
          <w:rFonts w:eastAsia="Andale Sans UI" w:cs="Tahoma"/>
          <w:iCs/>
          <w:kern w:val="3"/>
          <w:sz w:val="22"/>
          <w:lang w:val="fr-FR" w:eastAsia="en-US" w:bidi="en-US"/>
        </w:rPr>
        <w:t>Attendu :</w:t>
      </w:r>
      <w:r w:rsidR="00335BFF" w:rsidRPr="00D110AC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</w:t>
      </w:r>
      <w:r w:rsidR="00D110AC">
        <w:rPr>
          <w:rFonts w:eastAsia="Andale Sans UI" w:cs="Tahoma"/>
          <w:iCs/>
          <w:kern w:val="3"/>
          <w:sz w:val="22"/>
          <w:lang w:val="fr-FR" w:eastAsia="en-US" w:bidi="en-US"/>
        </w:rPr>
        <w:t>Faire ce TP dans sa globalité</w:t>
      </w:r>
      <w:r w:rsidR="00D110AC" w:rsidRPr="00D110AC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</w:t>
      </w:r>
      <w:r w:rsidR="000226C8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en </w:t>
      </w:r>
      <w:r w:rsidR="009D12B3">
        <w:rPr>
          <w:rFonts w:eastAsia="Andale Sans UI" w:cs="Tahoma"/>
          <w:iCs/>
          <w:kern w:val="3"/>
          <w:sz w:val="22"/>
          <w:lang w:val="fr-FR" w:eastAsia="en-US" w:bidi="en-US"/>
        </w:rPr>
        <w:t>2 heures</w:t>
      </w:r>
      <w:r w:rsidR="000226C8">
        <w:rPr>
          <w:rFonts w:eastAsia="Andale Sans UI" w:cs="Tahoma"/>
          <w:iCs/>
          <w:kern w:val="3"/>
          <w:sz w:val="22"/>
          <w:lang w:val="fr-FR" w:eastAsia="en-US" w:bidi="en-US"/>
        </w:rPr>
        <w:t>.</w:t>
      </w:r>
    </w:p>
    <w:p w14:paraId="4AD3C681" w14:textId="32706C23" w:rsidR="003E5CC4" w:rsidRPr="00D110AC" w:rsidRDefault="003E5CC4" w:rsidP="001C3221">
      <w:pPr>
        <w:pStyle w:val="Paragraphedeliste"/>
        <w:numPr>
          <w:ilvl w:val="0"/>
          <w:numId w:val="49"/>
        </w:numPr>
        <w:rPr>
          <w:rFonts w:eastAsia="Andale Sans UI" w:cs="Tahoma"/>
          <w:iCs/>
          <w:kern w:val="3"/>
          <w:sz w:val="22"/>
          <w:lang w:val="fr-FR" w:eastAsia="en-US" w:bidi="en-US"/>
        </w:rPr>
      </w:pPr>
      <w:r w:rsidRPr="00D110AC">
        <w:rPr>
          <w:rFonts w:eastAsia="Andale Sans UI" w:cs="Tahoma"/>
          <w:iCs/>
          <w:kern w:val="3"/>
          <w:sz w:val="22"/>
          <w:lang w:val="fr-FR" w:eastAsia="en-US" w:bidi="en-US"/>
        </w:rPr>
        <w:t>Avancé :</w:t>
      </w:r>
      <w:r w:rsidR="00335BFF" w:rsidRPr="00D110AC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</w:t>
      </w:r>
      <w:r w:rsidR="00D110AC">
        <w:rPr>
          <w:rFonts w:eastAsia="Andale Sans UI" w:cs="Tahoma"/>
          <w:iCs/>
          <w:kern w:val="3"/>
          <w:sz w:val="22"/>
          <w:lang w:val="fr-FR" w:eastAsia="en-US" w:bidi="en-US"/>
        </w:rPr>
        <w:t>Faire ce TP dans sa globalité</w:t>
      </w:r>
      <w:r w:rsidR="000226C8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en </w:t>
      </w:r>
      <w:r w:rsidR="009D12B3">
        <w:rPr>
          <w:rFonts w:eastAsia="Andale Sans UI" w:cs="Tahoma"/>
          <w:iCs/>
          <w:kern w:val="3"/>
          <w:sz w:val="22"/>
          <w:lang w:val="fr-FR" w:eastAsia="en-US" w:bidi="en-US"/>
        </w:rPr>
        <w:t>1 heure</w:t>
      </w:r>
      <w:r w:rsidR="000226C8">
        <w:rPr>
          <w:rFonts w:eastAsia="Andale Sans UI" w:cs="Tahoma"/>
          <w:iCs/>
          <w:kern w:val="3"/>
          <w:sz w:val="22"/>
          <w:lang w:val="fr-FR" w:eastAsia="en-US" w:bidi="en-US"/>
        </w:rPr>
        <w:t>.</w:t>
      </w:r>
    </w:p>
    <w:p w14:paraId="21DC9EE6" w14:textId="53E2B9BE" w:rsidR="000C03F6" w:rsidRPr="003E5CC4" w:rsidRDefault="000C03F6" w:rsidP="00CD72D5">
      <w:pPr>
        <w:pStyle w:val="TPTitre"/>
      </w:pPr>
      <w:r w:rsidRPr="003E5CC4">
        <w:t>Solution</w:t>
      </w:r>
    </w:p>
    <w:p w14:paraId="2421057F" w14:textId="66A7BF12" w:rsidR="000C03F6" w:rsidRDefault="00D110AC" w:rsidP="00DC701F">
      <w:pPr>
        <w:pStyle w:val="TPnormalpuce1"/>
        <w:numPr>
          <w:ilvl w:val="0"/>
          <w:numId w:val="0"/>
        </w:numPr>
      </w:pPr>
      <w:r>
        <w:rPr>
          <w:iCs w:val="0"/>
        </w:rPr>
        <w:t>Une vidéo de la correction est disponible.</w:t>
      </w:r>
    </w:p>
    <w:sectPr w:rsidR="000C03F6" w:rsidSect="002029F0">
      <w:headerReference w:type="default" r:id="rId16"/>
      <w:footerReference w:type="default" r:id="rId17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AED5" w14:textId="77777777" w:rsidR="005C1C33" w:rsidRDefault="005C1C33" w:rsidP="006C7E58">
      <w:r>
        <w:separator/>
      </w:r>
    </w:p>
  </w:endnote>
  <w:endnote w:type="continuationSeparator" w:id="0">
    <w:p w14:paraId="66A7EEE6" w14:textId="77777777" w:rsidR="005C1C33" w:rsidRDefault="005C1C33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E1409" w14:paraId="50035110" w14:textId="77777777" w:rsidTr="003E154D">
      <w:tc>
        <w:tcPr>
          <w:tcW w:w="2500" w:type="pct"/>
          <w:vAlign w:val="bottom"/>
        </w:tcPr>
        <w:p w14:paraId="2872848E" w14:textId="77777777" w:rsidR="00DE1409" w:rsidRDefault="00DE1409" w:rsidP="00DE1409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5C1C33">
            <w:fldChar w:fldCharType="begin"/>
          </w:r>
          <w:r w:rsidR="005C1C33">
            <w:instrText xml:space="preserve"> NUMPAGES   \* MERGEFORMAT </w:instrText>
          </w:r>
          <w:r w:rsidR="005C1C33">
            <w:fldChar w:fldCharType="separate"/>
          </w:r>
          <w:r>
            <w:rPr>
              <w:noProof/>
            </w:rPr>
            <w:t>2</w:t>
          </w:r>
          <w:r w:rsidR="005C1C33">
            <w:rPr>
              <w:noProof/>
            </w:rPr>
            <w:fldChar w:fldCharType="end"/>
          </w:r>
        </w:p>
      </w:tc>
      <w:tc>
        <w:tcPr>
          <w:tcW w:w="2500" w:type="pct"/>
        </w:tcPr>
        <w:p w14:paraId="4C541054" w14:textId="27BB5A78" w:rsidR="00DE1409" w:rsidRDefault="00DE1409" w:rsidP="00DE1409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sdt>
            <w:sdtPr>
              <w:rPr>
                <w:sz w:val="22"/>
              </w:rPr>
              <w:alias w:val="Adresse société"/>
              <w:tag w:val=""/>
              <w:id w:val="-1005205364"/>
              <w:placeholder>
                <w:docPart w:val="047FA11465A44FAC8F80DFB4B2DF27C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682DA0">
                <w:rPr>
                  <w:sz w:val="22"/>
                </w:rPr>
                <w:t>www.eni-ecole.fr</w:t>
              </w:r>
            </w:sdtContent>
          </w:sdt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8DC1147" wp14:editId="3D8FA563">
                <wp:extent cx="514350" cy="51435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1409" w14:paraId="692080F0" w14:textId="77777777" w:rsidTr="003E154D">
      <w:tc>
        <w:tcPr>
          <w:tcW w:w="1" w:type="pct"/>
          <w:gridSpan w:val="2"/>
          <w:vAlign w:val="bottom"/>
        </w:tcPr>
        <w:p w14:paraId="2A49B7E4" w14:textId="04AF0B56" w:rsidR="00DE1409" w:rsidRDefault="00DE1409" w:rsidP="00DE1409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</w:t>
          </w:r>
          <w:sdt>
            <w:sdtPr>
              <w:rPr>
                <w:sz w:val="14"/>
              </w:rPr>
              <w:alias w:val="Société"/>
              <w:tag w:val=""/>
              <w:id w:val="1812594317"/>
              <w:placeholder>
                <w:docPart w:val="EB97A9321AE845898CD5129B496BDD64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682DA0">
                <w:rPr>
                  <w:sz w:val="14"/>
                </w:rPr>
                <w:t>ENI</w:t>
              </w:r>
            </w:sdtContent>
          </w:sdt>
          <w:r w:rsidRPr="004B20F7">
            <w:rPr>
              <w:sz w:val="14"/>
            </w:rPr>
            <w:t xml:space="preserve"> – </w:t>
          </w:r>
          <w:r w:rsidRPr="00CB23A7">
            <w:rPr>
              <w:sz w:val="14"/>
              <w:lang w:val="fr-FR"/>
            </w:rPr>
            <w:t>Tous droits réservés</w:t>
          </w:r>
        </w:p>
      </w:tc>
    </w:tr>
  </w:tbl>
  <w:p w14:paraId="1345E95B" w14:textId="4AC8A393" w:rsidR="002A2662" w:rsidRPr="00DE1409" w:rsidRDefault="00DE1409" w:rsidP="00DE1409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C4441" w14:textId="77777777" w:rsidR="005C1C33" w:rsidRDefault="005C1C33" w:rsidP="006C7E58">
      <w:r>
        <w:separator/>
      </w:r>
    </w:p>
  </w:footnote>
  <w:footnote w:type="continuationSeparator" w:id="0">
    <w:p w14:paraId="7CF52B7F" w14:textId="77777777" w:rsidR="005C1C33" w:rsidRDefault="005C1C33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lang w:val="fr-FR"/>
      </w:rPr>
      <w:alias w:val="Objet "/>
      <w:tag w:val=""/>
      <w:id w:val="-1422244730"/>
      <w:placeholder>
        <w:docPart w:val="3634E56FFDC6458DB9E6746D8D7DCA3C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0E21766" w14:textId="685BF3F8" w:rsidR="00F05745" w:rsidRPr="000150A7" w:rsidRDefault="00D110AC" w:rsidP="000150A7">
        <w:pPr>
          <w:pStyle w:val="En-tte"/>
          <w:jc w:val="right"/>
          <w:rPr>
            <w:sz w:val="22"/>
            <w:lang w:val="fr-FR"/>
          </w:rPr>
        </w:pPr>
        <w:r>
          <w:rPr>
            <w:sz w:val="22"/>
            <w:lang w:val="fr-FR"/>
          </w:rPr>
          <w:t>Développement mobile avec Android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6218"/>
    <w:multiLevelType w:val="hybridMultilevel"/>
    <w:tmpl w:val="E4DA2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81EF1"/>
    <w:multiLevelType w:val="hybridMultilevel"/>
    <w:tmpl w:val="5DAAAED8"/>
    <w:lvl w:ilvl="0" w:tplc="040C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F18E7"/>
    <w:multiLevelType w:val="hybridMultilevel"/>
    <w:tmpl w:val="09A6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735D7"/>
    <w:multiLevelType w:val="hybridMultilevel"/>
    <w:tmpl w:val="78A25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C04919"/>
    <w:multiLevelType w:val="hybridMultilevel"/>
    <w:tmpl w:val="0986D7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2570D"/>
    <w:multiLevelType w:val="hybridMultilevel"/>
    <w:tmpl w:val="B564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8"/>
  </w:num>
  <w:num w:numId="3">
    <w:abstractNumId w:val="8"/>
  </w:num>
  <w:num w:numId="4">
    <w:abstractNumId w:val="21"/>
  </w:num>
  <w:num w:numId="5">
    <w:abstractNumId w:val="14"/>
  </w:num>
  <w:num w:numId="6">
    <w:abstractNumId w:val="38"/>
  </w:num>
  <w:num w:numId="7">
    <w:abstractNumId w:val="26"/>
  </w:num>
  <w:num w:numId="8">
    <w:abstractNumId w:val="2"/>
  </w:num>
  <w:num w:numId="9">
    <w:abstractNumId w:val="31"/>
  </w:num>
  <w:num w:numId="10">
    <w:abstractNumId w:val="20"/>
  </w:num>
  <w:num w:numId="11">
    <w:abstractNumId w:val="3"/>
  </w:num>
  <w:num w:numId="12">
    <w:abstractNumId w:val="32"/>
  </w:num>
  <w:num w:numId="13">
    <w:abstractNumId w:val="19"/>
  </w:num>
  <w:num w:numId="14">
    <w:abstractNumId w:val="18"/>
  </w:num>
  <w:num w:numId="15">
    <w:abstractNumId w:val="37"/>
  </w:num>
  <w:num w:numId="16">
    <w:abstractNumId w:val="5"/>
  </w:num>
  <w:num w:numId="17">
    <w:abstractNumId w:val="34"/>
  </w:num>
  <w:num w:numId="18">
    <w:abstractNumId w:val="12"/>
  </w:num>
  <w:num w:numId="19">
    <w:abstractNumId w:val="39"/>
  </w:num>
  <w:num w:numId="20">
    <w:abstractNumId w:val="6"/>
  </w:num>
  <w:num w:numId="21">
    <w:abstractNumId w:val="4"/>
  </w:num>
  <w:num w:numId="22">
    <w:abstractNumId w:val="24"/>
  </w:num>
  <w:num w:numId="23">
    <w:abstractNumId w:val="45"/>
  </w:num>
  <w:num w:numId="24">
    <w:abstractNumId w:val="30"/>
  </w:num>
  <w:num w:numId="25">
    <w:abstractNumId w:val="43"/>
  </w:num>
  <w:num w:numId="26">
    <w:abstractNumId w:val="17"/>
  </w:num>
  <w:num w:numId="27">
    <w:abstractNumId w:val="10"/>
  </w:num>
  <w:num w:numId="28">
    <w:abstractNumId w:val="33"/>
  </w:num>
  <w:num w:numId="29">
    <w:abstractNumId w:val="1"/>
  </w:num>
  <w:num w:numId="30">
    <w:abstractNumId w:val="28"/>
  </w:num>
  <w:num w:numId="31">
    <w:abstractNumId w:val="41"/>
  </w:num>
  <w:num w:numId="32">
    <w:abstractNumId w:val="11"/>
  </w:num>
  <w:num w:numId="33">
    <w:abstractNumId w:val="35"/>
  </w:num>
  <w:num w:numId="34">
    <w:abstractNumId w:val="44"/>
  </w:num>
  <w:num w:numId="35">
    <w:abstractNumId w:val="27"/>
  </w:num>
  <w:num w:numId="36">
    <w:abstractNumId w:val="25"/>
  </w:num>
  <w:num w:numId="37">
    <w:abstractNumId w:val="13"/>
  </w:num>
  <w:num w:numId="38">
    <w:abstractNumId w:val="22"/>
  </w:num>
  <w:num w:numId="39">
    <w:abstractNumId w:val="15"/>
  </w:num>
  <w:num w:numId="40">
    <w:abstractNumId w:val="40"/>
  </w:num>
  <w:num w:numId="41">
    <w:abstractNumId w:val="46"/>
  </w:num>
  <w:num w:numId="42">
    <w:abstractNumId w:val="7"/>
  </w:num>
  <w:num w:numId="43">
    <w:abstractNumId w:val="23"/>
  </w:num>
  <w:num w:numId="44">
    <w:abstractNumId w:val="37"/>
  </w:num>
  <w:num w:numId="45">
    <w:abstractNumId w:val="42"/>
  </w:num>
  <w:num w:numId="46">
    <w:abstractNumId w:val="9"/>
  </w:num>
  <w:num w:numId="47">
    <w:abstractNumId w:val="0"/>
  </w:num>
  <w:num w:numId="48">
    <w:abstractNumId w:val="29"/>
  </w:num>
  <w:num w:numId="49">
    <w:abstractNumId w:val="3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732"/>
    <w:rsid w:val="00001F46"/>
    <w:rsid w:val="000122A5"/>
    <w:rsid w:val="0001424D"/>
    <w:rsid w:val="000150A7"/>
    <w:rsid w:val="00015214"/>
    <w:rsid w:val="000226C8"/>
    <w:rsid w:val="000270BB"/>
    <w:rsid w:val="000417F6"/>
    <w:rsid w:val="000504C9"/>
    <w:rsid w:val="00057427"/>
    <w:rsid w:val="00062FC0"/>
    <w:rsid w:val="00073A48"/>
    <w:rsid w:val="000753A7"/>
    <w:rsid w:val="00097F0B"/>
    <w:rsid w:val="000A1582"/>
    <w:rsid w:val="000B5825"/>
    <w:rsid w:val="000C03F6"/>
    <w:rsid w:val="000C7E90"/>
    <w:rsid w:val="000D0A8C"/>
    <w:rsid w:val="000D74C7"/>
    <w:rsid w:val="000E5CCE"/>
    <w:rsid w:val="000F0864"/>
    <w:rsid w:val="000F50AF"/>
    <w:rsid w:val="00107ECA"/>
    <w:rsid w:val="00116B46"/>
    <w:rsid w:val="00125DCA"/>
    <w:rsid w:val="00130DFA"/>
    <w:rsid w:val="00136790"/>
    <w:rsid w:val="00151AA0"/>
    <w:rsid w:val="001720B2"/>
    <w:rsid w:val="00172AC4"/>
    <w:rsid w:val="00180858"/>
    <w:rsid w:val="00191CE8"/>
    <w:rsid w:val="00192825"/>
    <w:rsid w:val="001A0D7C"/>
    <w:rsid w:val="001B4DA8"/>
    <w:rsid w:val="001B779C"/>
    <w:rsid w:val="001C2005"/>
    <w:rsid w:val="001C739D"/>
    <w:rsid w:val="001D3BFC"/>
    <w:rsid w:val="001E33ED"/>
    <w:rsid w:val="001F18FA"/>
    <w:rsid w:val="001F47A1"/>
    <w:rsid w:val="002020E8"/>
    <w:rsid w:val="002029F0"/>
    <w:rsid w:val="00225D2C"/>
    <w:rsid w:val="002263D9"/>
    <w:rsid w:val="002305B5"/>
    <w:rsid w:val="00234AAF"/>
    <w:rsid w:val="00241941"/>
    <w:rsid w:val="00241BEE"/>
    <w:rsid w:val="00261877"/>
    <w:rsid w:val="00261F4C"/>
    <w:rsid w:val="002762F2"/>
    <w:rsid w:val="00277014"/>
    <w:rsid w:val="00277CDD"/>
    <w:rsid w:val="002835C6"/>
    <w:rsid w:val="00287D81"/>
    <w:rsid w:val="00293E9F"/>
    <w:rsid w:val="002A2662"/>
    <w:rsid w:val="002A28BA"/>
    <w:rsid w:val="002B04EA"/>
    <w:rsid w:val="002B42B5"/>
    <w:rsid w:val="002C0E12"/>
    <w:rsid w:val="002C4936"/>
    <w:rsid w:val="002C5032"/>
    <w:rsid w:val="002C5C46"/>
    <w:rsid w:val="002D2B64"/>
    <w:rsid w:val="002F117C"/>
    <w:rsid w:val="002F151A"/>
    <w:rsid w:val="002F78BE"/>
    <w:rsid w:val="0030040C"/>
    <w:rsid w:val="00301257"/>
    <w:rsid w:val="00335BFF"/>
    <w:rsid w:val="0034395D"/>
    <w:rsid w:val="00347C04"/>
    <w:rsid w:val="00351ED5"/>
    <w:rsid w:val="003548A0"/>
    <w:rsid w:val="003659AB"/>
    <w:rsid w:val="003709F1"/>
    <w:rsid w:val="00377559"/>
    <w:rsid w:val="00382C06"/>
    <w:rsid w:val="00387206"/>
    <w:rsid w:val="003C6A4C"/>
    <w:rsid w:val="003C6EFC"/>
    <w:rsid w:val="003E5CC4"/>
    <w:rsid w:val="003E676A"/>
    <w:rsid w:val="004343CE"/>
    <w:rsid w:val="00450C5E"/>
    <w:rsid w:val="00456F22"/>
    <w:rsid w:val="00471C47"/>
    <w:rsid w:val="00487B45"/>
    <w:rsid w:val="00492FCA"/>
    <w:rsid w:val="00494DCF"/>
    <w:rsid w:val="004C2502"/>
    <w:rsid w:val="004D39C5"/>
    <w:rsid w:val="004D4D62"/>
    <w:rsid w:val="004F2C2E"/>
    <w:rsid w:val="005056C3"/>
    <w:rsid w:val="00514ACB"/>
    <w:rsid w:val="00544157"/>
    <w:rsid w:val="0055156E"/>
    <w:rsid w:val="00554FC1"/>
    <w:rsid w:val="0057306B"/>
    <w:rsid w:val="00594CF0"/>
    <w:rsid w:val="005A2146"/>
    <w:rsid w:val="005A36E5"/>
    <w:rsid w:val="005C1C33"/>
    <w:rsid w:val="005C68D3"/>
    <w:rsid w:val="005D1943"/>
    <w:rsid w:val="005E3B89"/>
    <w:rsid w:val="005F2EFB"/>
    <w:rsid w:val="00604027"/>
    <w:rsid w:val="0063205E"/>
    <w:rsid w:val="0063306A"/>
    <w:rsid w:val="00633454"/>
    <w:rsid w:val="006348BA"/>
    <w:rsid w:val="006367DA"/>
    <w:rsid w:val="00675D38"/>
    <w:rsid w:val="00682B10"/>
    <w:rsid w:val="00682DA0"/>
    <w:rsid w:val="006900A1"/>
    <w:rsid w:val="006939F9"/>
    <w:rsid w:val="006B05CD"/>
    <w:rsid w:val="006B3B13"/>
    <w:rsid w:val="006C573C"/>
    <w:rsid w:val="006C5ED7"/>
    <w:rsid w:val="006C7E58"/>
    <w:rsid w:val="006E39F5"/>
    <w:rsid w:val="006F16BD"/>
    <w:rsid w:val="006F2B63"/>
    <w:rsid w:val="007007CE"/>
    <w:rsid w:val="00707B85"/>
    <w:rsid w:val="00713863"/>
    <w:rsid w:val="0071639D"/>
    <w:rsid w:val="007169E4"/>
    <w:rsid w:val="00723883"/>
    <w:rsid w:val="007320AC"/>
    <w:rsid w:val="007327B9"/>
    <w:rsid w:val="00737DA0"/>
    <w:rsid w:val="00742224"/>
    <w:rsid w:val="00743993"/>
    <w:rsid w:val="00764007"/>
    <w:rsid w:val="00785C33"/>
    <w:rsid w:val="007910EE"/>
    <w:rsid w:val="007A1C97"/>
    <w:rsid w:val="007A21D7"/>
    <w:rsid w:val="007C301D"/>
    <w:rsid w:val="007C3CC4"/>
    <w:rsid w:val="007D1155"/>
    <w:rsid w:val="007D3A15"/>
    <w:rsid w:val="007E7D3C"/>
    <w:rsid w:val="00805BCC"/>
    <w:rsid w:val="0080626D"/>
    <w:rsid w:val="008065FD"/>
    <w:rsid w:val="0080755C"/>
    <w:rsid w:val="008130F1"/>
    <w:rsid w:val="00814575"/>
    <w:rsid w:val="00832ECF"/>
    <w:rsid w:val="00833CA9"/>
    <w:rsid w:val="0083499D"/>
    <w:rsid w:val="00845605"/>
    <w:rsid w:val="00850ABC"/>
    <w:rsid w:val="00860C36"/>
    <w:rsid w:val="00863103"/>
    <w:rsid w:val="008672FD"/>
    <w:rsid w:val="00867E02"/>
    <w:rsid w:val="0088784D"/>
    <w:rsid w:val="00895F32"/>
    <w:rsid w:val="008A674C"/>
    <w:rsid w:val="008B0CAD"/>
    <w:rsid w:val="008B220B"/>
    <w:rsid w:val="008C4915"/>
    <w:rsid w:val="008D1D2F"/>
    <w:rsid w:val="008D35C2"/>
    <w:rsid w:val="008E5DAD"/>
    <w:rsid w:val="008E6D1D"/>
    <w:rsid w:val="008F1B7F"/>
    <w:rsid w:val="008F5129"/>
    <w:rsid w:val="00922F94"/>
    <w:rsid w:val="00924F5F"/>
    <w:rsid w:val="00937048"/>
    <w:rsid w:val="00940CAF"/>
    <w:rsid w:val="00954E03"/>
    <w:rsid w:val="00956F01"/>
    <w:rsid w:val="00964B34"/>
    <w:rsid w:val="0096503B"/>
    <w:rsid w:val="009731EA"/>
    <w:rsid w:val="00975F31"/>
    <w:rsid w:val="00982EF0"/>
    <w:rsid w:val="009862DE"/>
    <w:rsid w:val="00990B02"/>
    <w:rsid w:val="009A3B19"/>
    <w:rsid w:val="009C09D3"/>
    <w:rsid w:val="009C2AC3"/>
    <w:rsid w:val="009D1251"/>
    <w:rsid w:val="009D12B3"/>
    <w:rsid w:val="009D73E4"/>
    <w:rsid w:val="00A020E5"/>
    <w:rsid w:val="00A055CF"/>
    <w:rsid w:val="00A0628E"/>
    <w:rsid w:val="00A16ABB"/>
    <w:rsid w:val="00A361C9"/>
    <w:rsid w:val="00A623C0"/>
    <w:rsid w:val="00A6293D"/>
    <w:rsid w:val="00A63494"/>
    <w:rsid w:val="00A65F83"/>
    <w:rsid w:val="00A70EA4"/>
    <w:rsid w:val="00A83773"/>
    <w:rsid w:val="00A93073"/>
    <w:rsid w:val="00AD4046"/>
    <w:rsid w:val="00AE5B33"/>
    <w:rsid w:val="00AF1914"/>
    <w:rsid w:val="00B027AA"/>
    <w:rsid w:val="00B04A1E"/>
    <w:rsid w:val="00B06917"/>
    <w:rsid w:val="00B10465"/>
    <w:rsid w:val="00B15FF6"/>
    <w:rsid w:val="00B1718A"/>
    <w:rsid w:val="00B43E3B"/>
    <w:rsid w:val="00B70292"/>
    <w:rsid w:val="00B71A2E"/>
    <w:rsid w:val="00B73331"/>
    <w:rsid w:val="00B75A86"/>
    <w:rsid w:val="00B7614C"/>
    <w:rsid w:val="00B82F5A"/>
    <w:rsid w:val="00BA4E30"/>
    <w:rsid w:val="00BA7332"/>
    <w:rsid w:val="00BA7CFA"/>
    <w:rsid w:val="00BB0F63"/>
    <w:rsid w:val="00BB5E5B"/>
    <w:rsid w:val="00BC45E1"/>
    <w:rsid w:val="00BD035F"/>
    <w:rsid w:val="00BF077F"/>
    <w:rsid w:val="00BF3F58"/>
    <w:rsid w:val="00BF55F7"/>
    <w:rsid w:val="00BF7038"/>
    <w:rsid w:val="00C16564"/>
    <w:rsid w:val="00C26213"/>
    <w:rsid w:val="00C33697"/>
    <w:rsid w:val="00C41B0B"/>
    <w:rsid w:val="00C42EEC"/>
    <w:rsid w:val="00C43941"/>
    <w:rsid w:val="00C62D79"/>
    <w:rsid w:val="00C87756"/>
    <w:rsid w:val="00C9492A"/>
    <w:rsid w:val="00C961DF"/>
    <w:rsid w:val="00C963F4"/>
    <w:rsid w:val="00CA424F"/>
    <w:rsid w:val="00CA4CE6"/>
    <w:rsid w:val="00CA5C15"/>
    <w:rsid w:val="00CA6CE0"/>
    <w:rsid w:val="00CB0B02"/>
    <w:rsid w:val="00CB23A7"/>
    <w:rsid w:val="00CB307B"/>
    <w:rsid w:val="00CB6767"/>
    <w:rsid w:val="00CC4730"/>
    <w:rsid w:val="00CC575D"/>
    <w:rsid w:val="00CD0CFA"/>
    <w:rsid w:val="00CD6D6E"/>
    <w:rsid w:val="00CD72D5"/>
    <w:rsid w:val="00CE2F19"/>
    <w:rsid w:val="00CF60AF"/>
    <w:rsid w:val="00D0467E"/>
    <w:rsid w:val="00D110AC"/>
    <w:rsid w:val="00D14314"/>
    <w:rsid w:val="00D2004D"/>
    <w:rsid w:val="00D31AF1"/>
    <w:rsid w:val="00D459D1"/>
    <w:rsid w:val="00D52102"/>
    <w:rsid w:val="00D62752"/>
    <w:rsid w:val="00D72C0A"/>
    <w:rsid w:val="00D75D65"/>
    <w:rsid w:val="00D81F92"/>
    <w:rsid w:val="00D85BA4"/>
    <w:rsid w:val="00D909BB"/>
    <w:rsid w:val="00D91656"/>
    <w:rsid w:val="00D96667"/>
    <w:rsid w:val="00D96678"/>
    <w:rsid w:val="00DB4B72"/>
    <w:rsid w:val="00DB5F60"/>
    <w:rsid w:val="00DC6824"/>
    <w:rsid w:val="00DC701F"/>
    <w:rsid w:val="00DD47B3"/>
    <w:rsid w:val="00DE116D"/>
    <w:rsid w:val="00DE1409"/>
    <w:rsid w:val="00DF2BD1"/>
    <w:rsid w:val="00E01FDD"/>
    <w:rsid w:val="00E246FE"/>
    <w:rsid w:val="00E3020F"/>
    <w:rsid w:val="00E34680"/>
    <w:rsid w:val="00E35529"/>
    <w:rsid w:val="00E3594E"/>
    <w:rsid w:val="00E36F60"/>
    <w:rsid w:val="00E4477C"/>
    <w:rsid w:val="00E47F45"/>
    <w:rsid w:val="00E615EA"/>
    <w:rsid w:val="00E61C27"/>
    <w:rsid w:val="00E62460"/>
    <w:rsid w:val="00E638DF"/>
    <w:rsid w:val="00E7188C"/>
    <w:rsid w:val="00E81EFF"/>
    <w:rsid w:val="00E9043E"/>
    <w:rsid w:val="00EA0653"/>
    <w:rsid w:val="00EA4A47"/>
    <w:rsid w:val="00EA5D3D"/>
    <w:rsid w:val="00EC2A1C"/>
    <w:rsid w:val="00EC3EBA"/>
    <w:rsid w:val="00EC40E7"/>
    <w:rsid w:val="00EC4F09"/>
    <w:rsid w:val="00EC5B2B"/>
    <w:rsid w:val="00ED20EC"/>
    <w:rsid w:val="00ED7F64"/>
    <w:rsid w:val="00EE0C81"/>
    <w:rsid w:val="00EF0131"/>
    <w:rsid w:val="00EF0B47"/>
    <w:rsid w:val="00EF3BEC"/>
    <w:rsid w:val="00F02373"/>
    <w:rsid w:val="00F028ED"/>
    <w:rsid w:val="00F03C92"/>
    <w:rsid w:val="00F0457F"/>
    <w:rsid w:val="00F05745"/>
    <w:rsid w:val="00F108F2"/>
    <w:rsid w:val="00F120A8"/>
    <w:rsid w:val="00F150BA"/>
    <w:rsid w:val="00F1776E"/>
    <w:rsid w:val="00F35C0B"/>
    <w:rsid w:val="00F36C1E"/>
    <w:rsid w:val="00F41C09"/>
    <w:rsid w:val="00F41ECC"/>
    <w:rsid w:val="00F53DA3"/>
    <w:rsid w:val="00F7597C"/>
    <w:rsid w:val="00F77978"/>
    <w:rsid w:val="00F866C1"/>
    <w:rsid w:val="00F92590"/>
    <w:rsid w:val="00FB202A"/>
    <w:rsid w:val="00FB27DA"/>
    <w:rsid w:val="00FC3C38"/>
    <w:rsid w:val="00FD5D6A"/>
    <w:rsid w:val="00FE02FA"/>
    <w:rsid w:val="00FE779F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D62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C03F6"/>
    <w:pPr>
      <w:keepNext/>
      <w:keepLines/>
      <w:spacing w:before="120"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  <w:lang w:val="en-US" w:eastAsia="ja-JP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rFonts w:asciiTheme="minorHAnsi" w:eastAsiaTheme="minorEastAsia" w:hAnsiTheme="minorHAnsi" w:cstheme="minorBidi"/>
      <w:b/>
      <w:bCs/>
      <w:smallCaps/>
      <w:color w:val="595959" w:themeColor="text1" w:themeTint="A6"/>
      <w:spacing w:val="6"/>
      <w:sz w:val="17"/>
      <w:szCs w:val="17"/>
      <w:lang w:val="en-US" w:eastAsia="ja-JP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0C03F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rFonts w:asciiTheme="minorHAnsi" w:eastAsiaTheme="minorEastAsia" w:hAnsiTheme="minorHAnsi" w:cstheme="minorBidi"/>
      <w:color w:val="B01513" w:themeColor="accent1"/>
      <w:sz w:val="28"/>
      <w:szCs w:val="28"/>
      <w:lang w:val="en-US" w:eastAsia="ja-JP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 w:cstheme="minorBidi"/>
      <w:sz w:val="28"/>
      <w:szCs w:val="28"/>
      <w:lang w:val="en-US" w:eastAsia="ja-JP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633454"/>
    <w:pPr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633454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asciiTheme="minorHAnsi" w:eastAsiaTheme="minorEastAsia" w:hAnsiTheme="minorHAnsi" w:cstheme="minorBidi"/>
      <w:sz w:val="17"/>
      <w:szCs w:val="17"/>
      <w:lang w:val="en-US" w:eastAsia="ja-JP"/>
    </w:r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eastAsiaTheme="minorEastAsia" w:hAnsi="Tahoma" w:cs="Tahoma"/>
      <w:sz w:val="16"/>
      <w:szCs w:val="16"/>
      <w:lang w:val="en-US" w:eastAsia="ja-JP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17"/>
      <w:szCs w:val="17"/>
      <w:lang w:val="en-US" w:eastAsia="ja-JP"/>
    </w:r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17"/>
      <w:szCs w:val="17"/>
      <w:lang w:val="en-US"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CD72D5"/>
    <w:pPr>
      <w:keepNext/>
      <w:spacing w:before="240" w:after="120"/>
    </w:pPr>
    <w:rPr>
      <w:rFonts w:asciiTheme="minorHAnsi" w:eastAsiaTheme="minorEastAsia" w:hAnsiTheme="minorHAnsi" w:cstheme="minorBidi"/>
      <w:color w:val="A6A6A6" w:themeColor="background1" w:themeShade="A6"/>
      <w:sz w:val="40"/>
      <w:szCs w:val="40"/>
      <w:lang w:eastAsia="ja-JP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rFonts w:asciiTheme="minorHAnsi" w:eastAsiaTheme="minorEastAsia" w:hAnsiTheme="minorHAnsi" w:cstheme="minorBidi"/>
      <w:sz w:val="20"/>
      <w:szCs w:val="20"/>
      <w:lang w:val="en-US" w:eastAsia="ja-JP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1720B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6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63F4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ython1-comment1">
    <w:name w:val="python1-comment1"/>
    <w:basedOn w:val="Policepardfaut"/>
    <w:rsid w:val="00C963F4"/>
    <w:rPr>
      <w:color w:val="08BC80"/>
    </w:rPr>
  </w:style>
  <w:style w:type="character" w:styleId="Textedelespacerserv">
    <w:name w:val="Placeholder Text"/>
    <w:basedOn w:val="Policepardfaut"/>
    <w:uiPriority w:val="99"/>
    <w:semiHidden/>
    <w:rsid w:val="00682DA0"/>
    <w:rPr>
      <w:color w:val="808080"/>
    </w:rPr>
  </w:style>
  <w:style w:type="table" w:customStyle="1" w:styleId="Grilledutableau1">
    <w:name w:val="Grille du tableau1"/>
    <w:basedOn w:val="TableauNormal"/>
    <w:next w:val="Grilledutableau"/>
    <w:uiPriority w:val="59"/>
    <w:rsid w:val="00C96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14" Type="http://schemas.openxmlformats.org/officeDocument/2006/relationships/image" Target="media/image2.png"/><Relationship Id="rId9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34E56FFDC6458DB9E6746D8D7DC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22EEE-19CA-4A66-A13D-41B3CBDD558C}"/>
      </w:docPartPr>
      <w:docPartBody>
        <w:p w:rsidR="00516E9A" w:rsidRDefault="00550FC9">
          <w:r w:rsidRPr="009013E9">
            <w:rPr>
              <w:rStyle w:val="Textedelespacerserv"/>
            </w:rPr>
            <w:t>[Objet ]</w:t>
          </w:r>
        </w:p>
      </w:docPartBody>
    </w:docPart>
    <w:docPart>
      <w:docPartPr>
        <w:name w:val="EB97A9321AE845898CD5129B496BDD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CBA318-7781-4955-B0C8-0EE06271E169}"/>
      </w:docPartPr>
      <w:docPartBody>
        <w:p w:rsidR="00516E9A" w:rsidRDefault="00550FC9">
          <w:r w:rsidRPr="009013E9">
            <w:rPr>
              <w:rStyle w:val="Textedelespacerserv"/>
            </w:rPr>
            <w:t>[Société]</w:t>
          </w:r>
        </w:p>
      </w:docPartBody>
    </w:docPart>
    <w:docPart>
      <w:docPartPr>
        <w:name w:val="2EFE472ECD3C4FCEAEB9144CDF5D7C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0D14F3-3049-44E8-BACB-3AF3B155E7FC}"/>
      </w:docPartPr>
      <w:docPartBody>
        <w:p w:rsidR="00516E9A" w:rsidRDefault="00550FC9">
          <w:r w:rsidRPr="009013E9">
            <w:rPr>
              <w:rStyle w:val="Textedelespacerserv"/>
            </w:rPr>
            <w:t>[Catégorie ]</w:t>
          </w:r>
        </w:p>
      </w:docPartBody>
    </w:docPart>
    <w:docPart>
      <w:docPartPr>
        <w:name w:val="047FA11465A44FAC8F80DFB4B2DF27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A19279-56DB-411A-9AEF-9DDA74AC5368}"/>
      </w:docPartPr>
      <w:docPartBody>
        <w:p w:rsidR="00516E9A" w:rsidRDefault="00550FC9">
          <w:r w:rsidRPr="009013E9">
            <w:rPr>
              <w:rStyle w:val="Textedelespacerserv"/>
            </w:rPr>
            <w:t>[Adresse société]</w:t>
          </w:r>
        </w:p>
      </w:docPartBody>
    </w:docPart>
    <w:docPart>
      <w:docPartPr>
        <w:name w:val="9D849B3673C7408E8ED85E46E06D64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46BCDD-7DE1-44FE-952A-888AEBA98340}"/>
      </w:docPartPr>
      <w:docPartBody>
        <w:p w:rsidR="004E31F9" w:rsidRDefault="00516E9A">
          <w:r w:rsidRPr="007139F2">
            <w:rPr>
              <w:rStyle w:val="Textedelespacerserv"/>
            </w:rPr>
            <w:t>[Titre ]</w:t>
          </w:r>
        </w:p>
      </w:docPartBody>
    </w:docPart>
    <w:docPart>
      <w:docPartPr>
        <w:name w:val="A71B6796191247C39BA3811725ED9B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EA1B49-3D7F-4903-9F77-207C8DDB3FC7}"/>
      </w:docPartPr>
      <w:docPartBody>
        <w:p w:rsidR="001A710A" w:rsidRDefault="005433AE">
          <w:r w:rsidRPr="004A6DB4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C9"/>
    <w:rsid w:val="00052066"/>
    <w:rsid w:val="001053A1"/>
    <w:rsid w:val="0010594C"/>
    <w:rsid w:val="001A710A"/>
    <w:rsid w:val="001E3DC6"/>
    <w:rsid w:val="002452CB"/>
    <w:rsid w:val="00456F21"/>
    <w:rsid w:val="00474240"/>
    <w:rsid w:val="004E31F9"/>
    <w:rsid w:val="00502549"/>
    <w:rsid w:val="00516E9A"/>
    <w:rsid w:val="005433AE"/>
    <w:rsid w:val="00550FC9"/>
    <w:rsid w:val="005749D2"/>
    <w:rsid w:val="00582FDB"/>
    <w:rsid w:val="005F3FA6"/>
    <w:rsid w:val="007E22FE"/>
    <w:rsid w:val="008030FE"/>
    <w:rsid w:val="00834BD2"/>
    <w:rsid w:val="00842B71"/>
    <w:rsid w:val="00B61FB6"/>
    <w:rsid w:val="00B641EF"/>
    <w:rsid w:val="00C97F09"/>
    <w:rsid w:val="00D9190F"/>
    <w:rsid w:val="00E73393"/>
    <w:rsid w:val="00ED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C9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33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www.eni-ecole.fr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2" ma:contentTypeDescription="Crée un document." ma:contentTypeScope="" ma:versionID="095f7f79b46f55fdac1dfe3c34578cd0">
  <xsd:schema xmlns:xsd="http://www.w3.org/2001/XMLSchema" xmlns:xs="http://www.w3.org/2001/XMLSchema" xmlns:p="http://schemas.microsoft.com/office/2006/metadata/properties" xmlns:ns2="48513151-72dc-4d20-a25c-0c8180736831" xmlns:ns3="009e686f-e2d5-433e-a3f6-f7a0d940873c" targetNamespace="http://schemas.microsoft.com/office/2006/metadata/properties" ma:root="true" ma:fieldsID="78522aa12aefe1b8650b256680c1cf26" ns2:_="" ns3:_="">
    <xsd:import namespace="48513151-72dc-4d20-a25c-0c8180736831"/>
    <xsd:import namespace="009e686f-e2d5-433e-a3f6-f7a0d940873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e686f-e2d5-433e-a3f6-f7a0d940873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2F7753D89B74A9E24F557D07B7452" ma:contentTypeVersion="31" ma:contentTypeDescription="Create a new document." ma:contentTypeScope="" ma:versionID="fbaf7b8c541b60f8ac988e67ec89dcc4">
  <xsd:schema xmlns:xsd="http://www.w3.org/2001/XMLSchema" xmlns:xs="http://www.w3.org/2001/XMLSchema" xmlns:p="http://schemas.microsoft.com/office/2006/metadata/properties" xmlns:ns2="78b559c1-a9a3-46f6-8543-80a4edf10f41" xmlns:ns3="3f58d33d-3e8b-4975-9783-92ad1c410e87" targetNamespace="http://schemas.microsoft.com/office/2006/metadata/properties" ma:root="true" ma:fieldsID="596ea850b644e5ed2190be2963522c9d" ns2:_="" ns3:_="">
    <xsd:import namespace="78b559c1-a9a3-46f6-8543-80a4edf10f41"/>
    <xsd:import namespace="3f58d33d-3e8b-4975-9783-92ad1c410e87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559c1-a9a3-46f6-8543-80a4edf10f4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8d33d-3e8b-4975-9783-92ad1c410e87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78b559c1-a9a3-46f6-8543-80a4edf10f41">
      <UserInfo>
        <DisplayName/>
        <AccountId xsi:nil="true"/>
        <AccountType/>
      </UserInfo>
    </Owner>
    <Math_Settings xmlns="78b559c1-a9a3-46f6-8543-80a4edf10f41" xsi:nil="true"/>
    <AppVersion xmlns="78b559c1-a9a3-46f6-8543-80a4edf10f41" xsi:nil="true"/>
    <DefaultSectionNames xmlns="78b559c1-a9a3-46f6-8543-80a4edf10f41" xsi:nil="true"/>
    <Invited_Members xmlns="78b559c1-a9a3-46f6-8543-80a4edf10f41" xsi:nil="true"/>
    <TeamsChannelId xmlns="78b559c1-a9a3-46f6-8543-80a4edf10f41" xsi:nil="true"/>
    <Invited_Leaders xmlns="78b559c1-a9a3-46f6-8543-80a4edf10f41" xsi:nil="true"/>
    <FolderType xmlns="78b559c1-a9a3-46f6-8543-80a4edf10f41" xsi:nil="true"/>
    <CultureName xmlns="78b559c1-a9a3-46f6-8543-80a4edf10f41" xsi:nil="true"/>
    <Distribution_Groups xmlns="78b559c1-a9a3-46f6-8543-80a4edf10f41" xsi:nil="true"/>
    <Templates xmlns="78b559c1-a9a3-46f6-8543-80a4edf10f41" xsi:nil="true"/>
    <Members xmlns="78b559c1-a9a3-46f6-8543-80a4edf10f41">
      <UserInfo>
        <DisplayName/>
        <AccountId xsi:nil="true"/>
        <AccountType/>
      </UserInfo>
    </Members>
    <Self_Registration_Enabled xmlns="78b559c1-a9a3-46f6-8543-80a4edf10f41" xsi:nil="true"/>
    <Is_Collaboration_Space_Locked xmlns="78b559c1-a9a3-46f6-8543-80a4edf10f41" xsi:nil="true"/>
    <IsNotebookLocked xmlns="78b559c1-a9a3-46f6-8543-80a4edf10f41" xsi:nil="true"/>
    <NotebookType xmlns="78b559c1-a9a3-46f6-8543-80a4edf10f41" xsi:nil="true"/>
    <Leaders xmlns="78b559c1-a9a3-46f6-8543-80a4edf10f41">
      <UserInfo>
        <DisplayName/>
        <AccountId xsi:nil="true"/>
        <AccountType/>
      </UserInfo>
    </Leaders>
    <Member_Groups xmlns="78b559c1-a9a3-46f6-8543-80a4edf10f41">
      <UserInfo>
        <DisplayName/>
        <AccountId xsi:nil="true"/>
        <AccountType/>
      </UserInfo>
    </Member_Groups>
    <Has_Leaders_Only_SectionGroup xmlns="78b559c1-a9a3-46f6-8543-80a4edf10f41" xsi:nil="true"/>
    <LMS_Mappings xmlns="78b559c1-a9a3-46f6-8543-80a4edf10f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3146D-A9C5-489B-80F2-DC15B7D4C2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16E7B-ECF2-43E4-983F-4CEF457B8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009e686f-e2d5-433e-a3f6-f7a0d9408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D1D5387-078B-438A-B46D-43EE8A6A9CC7}"/>
</file>

<file path=customXml/itemProps6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Calcul du temps de cuisson</vt:lpstr>
      <vt:lpstr/>
    </vt:vector>
  </TitlesOfParts>
  <Company>ENI</Company>
  <LinksUpToDate>false</LinksUpToDate>
  <CharactersWithSpaces>1222</CharactersWithSpaces>
  <SharedDoc>false</SharedDoc>
  <HyperlinkBase>www.eni-ecole.fr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Vrai ou faux</dc:title>
  <dc:subject>Développement mobile avec Android</dc:subject>
  <dc:creator>vdavid@campus-eni.fr</dc:creator>
  <cp:keywords>Python</cp:keywords>
  <dc:description>Avant de démarrer ce TP, il convient d’avoir suivi les vidéos du module 4.</dc:description>
  <cp:lastModifiedBy>Anthony COSSON</cp:lastModifiedBy>
  <cp:revision>37</cp:revision>
  <cp:lastPrinted>2020-06-16T15:08:00Z</cp:lastPrinted>
  <dcterms:created xsi:type="dcterms:W3CDTF">2020-06-08T07:48:00Z</dcterms:created>
  <dcterms:modified xsi:type="dcterms:W3CDTF">2021-05-27T14:18:00Z</dcterms:modified>
  <cp:category>Travaux Pratiques</cp:category>
  <cp:contentStatus>À valider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0x0101000562F7753D89B74A9E24F557D07B7452</vt:lpwstr>
  </property>
  <property fmtid="{D5CDD505-2E9C-101B-9397-08002B2CF9AE}" pid="4" name="_dlc_DocIdItemGuid">
    <vt:lpwstr>842db23b-870a-4e36-89bd-6efeaf883e65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