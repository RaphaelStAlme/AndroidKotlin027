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alias w:val="Titre "/>
        <w:tag w:val=""/>
        <w:id w:val="-1961481907"/>
        <w:placeholder>
          <w:docPart w:val="9D849B3673C7408E8ED85E46E06D645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8A87780" w14:textId="02358763" w:rsidR="000150A7" w:rsidRPr="00C62D79" w:rsidRDefault="00D0467E" w:rsidP="00633454">
          <w:pPr>
            <w:pStyle w:val="Titre"/>
            <w:rPr>
              <w:noProof/>
            </w:rPr>
          </w:pPr>
          <w:r>
            <w:rPr>
              <w:noProof/>
            </w:rPr>
            <w:t>Générer un chiffre aléatoire</w:t>
          </w:r>
        </w:p>
      </w:sdtContent>
    </w:sdt>
    <w:p w14:paraId="31FD3075" w14:textId="48AF80FF" w:rsidR="000150A7" w:rsidRPr="00E3020F" w:rsidRDefault="004128B4" w:rsidP="000C03F6">
      <w:pPr>
        <w:pStyle w:val="Titre1"/>
      </w:pPr>
      <w:sdt>
        <w:sdtPr>
          <w:alias w:val="Catégorie "/>
          <w:tag w:val=""/>
          <w:id w:val="-560792052"/>
          <w:placeholder>
            <w:docPart w:val="2EFE472ECD3C4FCEAEB9144CDF5D7C2C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C961DF">
            <w:t>Travaux Pratiques</w:t>
          </w:r>
        </w:sdtContent>
      </w:sdt>
      <w:r w:rsidR="000150A7" w:rsidRPr="00E3020F">
        <w:t xml:space="preserve"> </w:t>
      </w:r>
      <w:r w:rsidR="00C961DF">
        <w:t xml:space="preserve">01 </w:t>
      </w:r>
      <w:r w:rsidR="000150A7" w:rsidRPr="00E3020F">
        <w:t xml:space="preserve">du module </w:t>
      </w:r>
      <w:r w:rsidR="00A0628E" w:rsidRPr="002762F2">
        <w:t>0</w:t>
      </w:r>
      <w:r w:rsidR="00895F32">
        <w:t>4</w:t>
      </w: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DE1409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0D6C8C8B" w:rsidR="00975F31" w:rsidRPr="00C62D79" w:rsidRDefault="004128B4" w:rsidP="002C5C46">
            <w:pPr>
              <w:pStyle w:val="TPnormal"/>
            </w:pPr>
            <w:sdt>
              <w:sdtPr>
                <w:alias w:val="Commentaires "/>
                <w:tag w:val=""/>
                <w:id w:val="-1155605707"/>
                <w:placeholder>
                  <w:docPart w:val="A71B6796191247C39BA3811725ED9B66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C961DF">
                  <w:t xml:space="preserve">Avant de démarrer ce TP, il convient d’avoir suivi les vidéos </w:t>
                </w:r>
                <w:r w:rsidR="00D110AC">
                  <w:t xml:space="preserve">du module </w:t>
                </w:r>
                <w:r w:rsidR="002C0E12">
                  <w:t>4</w:t>
                </w:r>
                <w:r w:rsidR="00C961DF">
                  <w:t>.</w:t>
                </w:r>
              </w:sdtContent>
            </w:sdt>
          </w:p>
        </w:tc>
      </w:tr>
    </w:tbl>
    <w:p w14:paraId="306BF8C8" w14:textId="52F966B5" w:rsidR="00C961DF" w:rsidRPr="00C961DF" w:rsidRDefault="00C961DF" w:rsidP="00C961DF">
      <w:pPr>
        <w:rPr>
          <w:rFonts w:asciiTheme="minorHAnsi" w:hAnsiTheme="minorHAnsi"/>
        </w:rPr>
      </w:pPr>
    </w:p>
    <w:tbl>
      <w:tblPr>
        <w:tblStyle w:val="Grilledutableau1"/>
        <w:tblW w:w="328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288"/>
      </w:tblGrid>
      <w:tr w:rsidR="00C961DF" w:rsidRPr="00C961DF" w14:paraId="1AF57C76" w14:textId="77777777" w:rsidTr="009B3631">
        <w:trPr>
          <w:trHeight w:val="2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1D09BCA" w14:textId="76774AAB" w:rsidR="00C961DF" w:rsidRPr="00C961DF" w:rsidRDefault="00C961DF" w:rsidP="009B3631">
            <w:pPr>
              <w:spacing w:before="40" w:after="4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bookmarkStart w:id="0" w:name="_Hlk42502273"/>
            <w:r w:rsidRPr="00C961DF">
              <w:rPr>
                <w:rFonts w:asciiTheme="minorHAnsi" w:hAnsiTheme="minorHAnsi"/>
                <w:b/>
                <w:sz w:val="22"/>
                <w:szCs w:val="22"/>
              </w:rPr>
              <w:t>Durée estimée</w:t>
            </w:r>
          </w:p>
        </w:tc>
      </w:tr>
      <w:tr w:rsidR="00C961DF" w:rsidRPr="00C961DF" w14:paraId="64B1C3DA" w14:textId="77777777" w:rsidTr="009B3631">
        <w:trPr>
          <w:trHeight w:val="397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6B479CE" w14:textId="50F70857" w:rsidR="00C961DF" w:rsidRPr="00C961DF" w:rsidRDefault="000226C8" w:rsidP="009B3631">
            <w:pPr>
              <w:spacing w:before="120"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Selon niveau</w:t>
            </w:r>
          </w:p>
        </w:tc>
      </w:tr>
    </w:tbl>
    <w:bookmarkEnd w:id="0"/>
    <w:p w14:paraId="7CDC7416" w14:textId="5545628F" w:rsidR="00D0467E" w:rsidRPr="00CD72D5" w:rsidRDefault="00C961DF" w:rsidP="00CD72D5">
      <w:pPr>
        <w:pStyle w:val="TPTitre"/>
      </w:pPr>
      <w:r w:rsidRPr="00CD72D5">
        <w:t>Énoncé</w:t>
      </w:r>
    </w:p>
    <w:p w14:paraId="5BB16960" w14:textId="225A6634" w:rsidR="00D0467E" w:rsidRDefault="00D0467E" w:rsidP="000C03F6">
      <w:pP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</w:pPr>
      <w: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>L’application que vous allez créer permet de générer des chiffres aléatoires.</w:t>
      </w:r>
    </w:p>
    <w:p w14:paraId="010FA373" w14:textId="77777777" w:rsidR="00D0467E" w:rsidRDefault="00D0467E" w:rsidP="000C03F6">
      <w:pP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</w:pPr>
    </w:p>
    <w:p w14:paraId="35B4AD90" w14:textId="61E2FA83" w:rsidR="000C03F6" w:rsidRDefault="00D110AC" w:rsidP="000C03F6">
      <w:pP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</w:pPr>
      <w: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>Crée</w:t>
      </w:r>
      <w:r w:rsidR="00BF3F58"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>z</w:t>
      </w:r>
      <w: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 xml:space="preserve"> un projet Android avec la dernière version d’Android. </w:t>
      </w:r>
    </w:p>
    <w:p w14:paraId="31FBD77B" w14:textId="25865104" w:rsidR="00D0467E" w:rsidRDefault="00BF3F58" w:rsidP="000C03F6">
      <w:pP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</w:pPr>
      <w: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>Créez une activité.</w:t>
      </w:r>
    </w:p>
    <w:p w14:paraId="45241117" w14:textId="1FC171B2" w:rsidR="00BF3F58" w:rsidRDefault="00BF3F58" w:rsidP="000C03F6">
      <w:pP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</w:pPr>
      <w: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>Définissez l’IHM de l’activité comme le modèle présenté ci-dessous :</w:t>
      </w:r>
    </w:p>
    <w:p w14:paraId="5B338005" w14:textId="61C32F28" w:rsidR="00BF3F58" w:rsidRDefault="00BF3F58" w:rsidP="000C03F6">
      <w:pP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</w:pPr>
    </w:p>
    <w:p w14:paraId="17F50E97" w14:textId="5271550A" w:rsidR="00BF3F58" w:rsidRPr="000C03F6" w:rsidRDefault="00D0467E" w:rsidP="00E81EFF">
      <w:pPr>
        <w:jc w:val="center"/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</w:pPr>
      <w:r>
        <w:rPr>
          <w:noProof/>
        </w:rPr>
        <w:drawing>
          <wp:inline distT="0" distB="0" distL="0" distR="0" wp14:anchorId="49B2DFA1" wp14:editId="0F1CC0B0">
            <wp:extent cx="1403827" cy="2495550"/>
            <wp:effectExtent l="0" t="0" r="635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412" cy="252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 xml:space="preserve"> </w:t>
      </w:r>
      <w:r w:rsidR="00E62460">
        <w:rPr>
          <w:rFonts w:asciiTheme="minorHAnsi" w:eastAsia="Andale Sans UI" w:hAnsiTheme="minorHAnsi" w:cs="Tahoma"/>
          <w:iCs/>
          <w:kern w:val="3"/>
          <w:sz w:val="22"/>
          <w:lang w:eastAsia="en-US" w:bidi="en-US"/>
        </w:rPr>
        <w:t xml:space="preserve">          </w:t>
      </w:r>
      <w:r>
        <w:rPr>
          <w:noProof/>
        </w:rPr>
        <w:drawing>
          <wp:inline distT="0" distB="0" distL="0" distR="0" wp14:anchorId="76255712" wp14:editId="3082AE06">
            <wp:extent cx="1403828" cy="2495550"/>
            <wp:effectExtent l="0" t="0" r="635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791" cy="253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A0047" w14:textId="68C48D67" w:rsidR="00130DFA" w:rsidRPr="000C03F6" w:rsidRDefault="000C03F6" w:rsidP="000C03F6">
      <w:pPr>
        <w:pStyle w:val="Titre1"/>
      </w:pPr>
      <w:r>
        <w:t>Ressources</w:t>
      </w:r>
    </w:p>
    <w:p w14:paraId="66565FF2" w14:textId="00DE8659" w:rsidR="002762F2" w:rsidRPr="002762F2" w:rsidRDefault="00D110AC" w:rsidP="002762F2">
      <w:pPr>
        <w:pStyle w:val="Paragraphedeliste"/>
        <w:numPr>
          <w:ilvl w:val="0"/>
          <w:numId w:val="48"/>
        </w:numPr>
        <w:spacing w:after="120"/>
        <w:rPr>
          <w:rFonts w:eastAsia="Andale Sans UI" w:cs="Tahoma"/>
          <w:iCs/>
          <w:kern w:val="3"/>
          <w:sz w:val="22"/>
          <w:szCs w:val="22"/>
          <w:lang w:val="fr-FR" w:eastAsia="en-US" w:bidi="en-US"/>
        </w:rPr>
      </w:pPr>
      <w:r>
        <w:rPr>
          <w:rFonts w:eastAsia="Andale Sans UI" w:cs="Tahoma"/>
          <w:iCs/>
          <w:kern w:val="3"/>
          <w:sz w:val="22"/>
          <w:szCs w:val="22"/>
          <w:lang w:val="fr-FR" w:eastAsia="en-US" w:bidi="en-US"/>
        </w:rPr>
        <w:t>RAS</w:t>
      </w:r>
    </w:p>
    <w:p w14:paraId="0C82E303" w14:textId="6BF280A9" w:rsidR="003E5CC4" w:rsidRPr="003E5CC4" w:rsidRDefault="003E5CC4" w:rsidP="003E5CC4">
      <w:pPr>
        <w:pStyle w:val="Titre1"/>
      </w:pPr>
      <w:r w:rsidRPr="003E5CC4">
        <w:t>Conseils</w:t>
      </w:r>
    </w:p>
    <w:p w14:paraId="43FA5C84" w14:textId="087556A8" w:rsidR="000C03F6" w:rsidRPr="00D110AC" w:rsidRDefault="00B97F3F" w:rsidP="00D110AC">
      <w:pPr>
        <w:pStyle w:val="Paragraphedeliste"/>
        <w:numPr>
          <w:ilvl w:val="0"/>
          <w:numId w:val="50"/>
        </w:numPr>
        <w:rPr>
          <w:rFonts w:eastAsia="Andale Sans UI" w:cs="Tahoma"/>
          <w:iCs/>
          <w:kern w:val="3"/>
          <w:sz w:val="22"/>
          <w:lang w:val="fr-FR" w:eastAsia="en-US" w:bidi="en-US"/>
        </w:rPr>
      </w:pPr>
      <w:r>
        <w:rPr>
          <w:rFonts w:eastAsia="Andale Sans UI" w:cs="Tahoma"/>
          <w:iCs/>
          <w:kern w:val="3"/>
          <w:sz w:val="22"/>
          <w:lang w:val="fr-FR" w:eastAsia="en-US" w:bidi="en-US"/>
        </w:rPr>
        <w:t>Testez fréquemment votre programme.</w:t>
      </w:r>
    </w:p>
    <w:p w14:paraId="6E0EFB08" w14:textId="37AA1E67" w:rsidR="003E5CC4" w:rsidRPr="003E5CC4" w:rsidRDefault="00335BFF" w:rsidP="003E5CC4">
      <w:pPr>
        <w:pStyle w:val="Titre1"/>
      </w:pPr>
      <w:r>
        <w:t xml:space="preserve">Objectif / </w:t>
      </w:r>
      <w:r w:rsidR="003E5CC4" w:rsidRPr="003E5CC4">
        <w:t>Niveau</w:t>
      </w:r>
    </w:p>
    <w:p w14:paraId="7766CD47" w14:textId="01687970" w:rsidR="003E5CC4" w:rsidRPr="003E5CC4" w:rsidRDefault="003E5CC4" w:rsidP="003E5CC4">
      <w:pPr>
        <w:pStyle w:val="Paragraphedeliste"/>
        <w:numPr>
          <w:ilvl w:val="0"/>
          <w:numId w:val="49"/>
        </w:numPr>
        <w:rPr>
          <w:rFonts w:eastAsia="Andale Sans UI" w:cs="Tahoma"/>
          <w:iCs/>
          <w:kern w:val="3"/>
          <w:sz w:val="22"/>
          <w:lang w:val="fr-FR" w:eastAsia="en-US" w:bidi="en-US"/>
        </w:rPr>
      </w:pPr>
      <w:r w:rsidRPr="003E5CC4">
        <w:rPr>
          <w:rFonts w:eastAsia="Andale Sans UI" w:cs="Tahoma"/>
          <w:iCs/>
          <w:kern w:val="3"/>
          <w:sz w:val="22"/>
          <w:lang w:val="fr-FR" w:eastAsia="en-US" w:bidi="en-US"/>
        </w:rPr>
        <w:t>Essentiel :</w:t>
      </w:r>
      <w:r w:rsidR="00335BFF">
        <w:rPr>
          <w:rFonts w:eastAsia="Andale Sans UI" w:cs="Tahoma"/>
          <w:iCs/>
          <w:kern w:val="3"/>
          <w:sz w:val="22"/>
          <w:lang w:val="fr-FR" w:eastAsia="en-US" w:bidi="en-US"/>
        </w:rPr>
        <w:t xml:space="preserve"> </w:t>
      </w:r>
      <w:r w:rsidR="00D110AC">
        <w:rPr>
          <w:rFonts w:eastAsia="Andale Sans UI" w:cs="Tahoma"/>
          <w:iCs/>
          <w:kern w:val="3"/>
          <w:sz w:val="22"/>
          <w:lang w:val="fr-FR" w:eastAsia="en-US" w:bidi="en-US"/>
        </w:rPr>
        <w:t>Faire ce TP dans sa globalité</w:t>
      </w:r>
      <w:r w:rsidR="000226C8">
        <w:rPr>
          <w:rFonts w:eastAsia="Andale Sans UI" w:cs="Tahoma"/>
          <w:iCs/>
          <w:kern w:val="3"/>
          <w:sz w:val="22"/>
          <w:lang w:val="fr-FR" w:eastAsia="en-US" w:bidi="en-US"/>
        </w:rPr>
        <w:t xml:space="preserve"> en 2 heures.</w:t>
      </w:r>
    </w:p>
    <w:p w14:paraId="0418D660" w14:textId="267213A5" w:rsidR="00D110AC" w:rsidRDefault="003E5CC4" w:rsidP="001C3221">
      <w:pPr>
        <w:pStyle w:val="Paragraphedeliste"/>
        <w:numPr>
          <w:ilvl w:val="0"/>
          <w:numId w:val="49"/>
        </w:numPr>
        <w:rPr>
          <w:rFonts w:eastAsia="Andale Sans UI" w:cs="Tahoma"/>
          <w:iCs/>
          <w:kern w:val="3"/>
          <w:sz w:val="22"/>
          <w:lang w:val="fr-FR" w:eastAsia="en-US" w:bidi="en-US"/>
        </w:rPr>
      </w:pPr>
      <w:r w:rsidRPr="00D110AC">
        <w:rPr>
          <w:rFonts w:eastAsia="Andale Sans UI" w:cs="Tahoma"/>
          <w:iCs/>
          <w:kern w:val="3"/>
          <w:sz w:val="22"/>
          <w:lang w:val="fr-FR" w:eastAsia="en-US" w:bidi="en-US"/>
        </w:rPr>
        <w:t>Attendu :</w:t>
      </w:r>
      <w:r w:rsidR="00335BFF" w:rsidRPr="00D110AC">
        <w:rPr>
          <w:rFonts w:eastAsia="Andale Sans UI" w:cs="Tahoma"/>
          <w:iCs/>
          <w:kern w:val="3"/>
          <w:sz w:val="22"/>
          <w:lang w:val="fr-FR" w:eastAsia="en-US" w:bidi="en-US"/>
        </w:rPr>
        <w:t xml:space="preserve"> </w:t>
      </w:r>
      <w:r w:rsidR="00D110AC">
        <w:rPr>
          <w:rFonts w:eastAsia="Andale Sans UI" w:cs="Tahoma"/>
          <w:iCs/>
          <w:kern w:val="3"/>
          <w:sz w:val="22"/>
          <w:lang w:val="fr-FR" w:eastAsia="en-US" w:bidi="en-US"/>
        </w:rPr>
        <w:t>Faire ce TP dans sa globalité</w:t>
      </w:r>
      <w:r w:rsidR="00D110AC" w:rsidRPr="00D110AC">
        <w:rPr>
          <w:rFonts w:eastAsia="Andale Sans UI" w:cs="Tahoma"/>
          <w:iCs/>
          <w:kern w:val="3"/>
          <w:sz w:val="22"/>
          <w:lang w:val="fr-FR" w:eastAsia="en-US" w:bidi="en-US"/>
        </w:rPr>
        <w:t xml:space="preserve"> </w:t>
      </w:r>
      <w:r w:rsidR="000226C8">
        <w:rPr>
          <w:rFonts w:eastAsia="Andale Sans UI" w:cs="Tahoma"/>
          <w:iCs/>
          <w:kern w:val="3"/>
          <w:sz w:val="22"/>
          <w:lang w:val="fr-FR" w:eastAsia="en-US" w:bidi="en-US"/>
        </w:rPr>
        <w:t>en 1 heure.</w:t>
      </w:r>
    </w:p>
    <w:p w14:paraId="4AD3C681" w14:textId="62BDCD19" w:rsidR="003E5CC4" w:rsidRPr="00D110AC" w:rsidRDefault="003E5CC4" w:rsidP="001C3221">
      <w:pPr>
        <w:pStyle w:val="Paragraphedeliste"/>
        <w:numPr>
          <w:ilvl w:val="0"/>
          <w:numId w:val="49"/>
        </w:numPr>
        <w:rPr>
          <w:rFonts w:eastAsia="Andale Sans UI" w:cs="Tahoma"/>
          <w:iCs/>
          <w:kern w:val="3"/>
          <w:sz w:val="22"/>
          <w:lang w:val="fr-FR" w:eastAsia="en-US" w:bidi="en-US"/>
        </w:rPr>
      </w:pPr>
      <w:r w:rsidRPr="00D110AC">
        <w:rPr>
          <w:rFonts w:eastAsia="Andale Sans UI" w:cs="Tahoma"/>
          <w:iCs/>
          <w:kern w:val="3"/>
          <w:sz w:val="22"/>
          <w:lang w:val="fr-FR" w:eastAsia="en-US" w:bidi="en-US"/>
        </w:rPr>
        <w:t>Avancé :</w:t>
      </w:r>
      <w:r w:rsidR="00335BFF" w:rsidRPr="00D110AC">
        <w:rPr>
          <w:rFonts w:eastAsia="Andale Sans UI" w:cs="Tahoma"/>
          <w:iCs/>
          <w:kern w:val="3"/>
          <w:sz w:val="22"/>
          <w:lang w:val="fr-FR" w:eastAsia="en-US" w:bidi="en-US"/>
        </w:rPr>
        <w:t xml:space="preserve"> </w:t>
      </w:r>
      <w:r w:rsidR="00D110AC">
        <w:rPr>
          <w:rFonts w:eastAsia="Andale Sans UI" w:cs="Tahoma"/>
          <w:iCs/>
          <w:kern w:val="3"/>
          <w:sz w:val="22"/>
          <w:lang w:val="fr-FR" w:eastAsia="en-US" w:bidi="en-US"/>
        </w:rPr>
        <w:t>Faire ce TP dans sa globalité</w:t>
      </w:r>
      <w:r w:rsidR="000226C8">
        <w:rPr>
          <w:rFonts w:eastAsia="Andale Sans UI" w:cs="Tahoma"/>
          <w:iCs/>
          <w:kern w:val="3"/>
          <w:sz w:val="22"/>
          <w:lang w:val="fr-FR" w:eastAsia="en-US" w:bidi="en-US"/>
        </w:rPr>
        <w:t xml:space="preserve"> en 30 minutes.</w:t>
      </w:r>
    </w:p>
    <w:p w14:paraId="21DC9EE6" w14:textId="53E2B9BE" w:rsidR="000C03F6" w:rsidRPr="003E5CC4" w:rsidRDefault="000C03F6" w:rsidP="00CD72D5">
      <w:pPr>
        <w:pStyle w:val="TPTitre"/>
      </w:pPr>
      <w:r w:rsidRPr="003E5CC4">
        <w:t>Solution</w:t>
      </w:r>
    </w:p>
    <w:p w14:paraId="2421057F" w14:textId="66A7BF12" w:rsidR="000C03F6" w:rsidRDefault="00D110AC" w:rsidP="00DC701F">
      <w:pPr>
        <w:pStyle w:val="TPnormalpuce1"/>
        <w:numPr>
          <w:ilvl w:val="0"/>
          <w:numId w:val="0"/>
        </w:numPr>
      </w:pPr>
      <w:r>
        <w:rPr>
          <w:iCs w:val="0"/>
        </w:rPr>
        <w:t>Une vidéo de la correction est disponible.</w:t>
      </w:r>
    </w:p>
    <w:sectPr w:rsidR="000C03F6" w:rsidSect="002029F0">
      <w:headerReference w:type="default" r:id="rId15"/>
      <w:footerReference w:type="default" r:id="rId16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C975" w14:textId="77777777" w:rsidR="004128B4" w:rsidRDefault="004128B4" w:rsidP="006C7E58">
      <w:r>
        <w:separator/>
      </w:r>
    </w:p>
  </w:endnote>
  <w:endnote w:type="continuationSeparator" w:id="0">
    <w:p w14:paraId="3D535AF1" w14:textId="77777777" w:rsidR="004128B4" w:rsidRDefault="004128B4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DE1409" w14:paraId="50035110" w14:textId="77777777" w:rsidTr="003E154D">
      <w:tc>
        <w:tcPr>
          <w:tcW w:w="2500" w:type="pct"/>
          <w:vAlign w:val="bottom"/>
        </w:tcPr>
        <w:p w14:paraId="2872848E" w14:textId="77777777" w:rsidR="00DE1409" w:rsidRDefault="00DE1409" w:rsidP="00DE1409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>
              <w:rPr>
                <w:noProof/>
              </w:rPr>
              <w:t>2</w:t>
            </w:r>
          </w:fldSimple>
        </w:p>
      </w:tc>
      <w:tc>
        <w:tcPr>
          <w:tcW w:w="2500" w:type="pct"/>
        </w:tcPr>
        <w:p w14:paraId="4C541054" w14:textId="27BB5A78" w:rsidR="00DE1409" w:rsidRDefault="00DE1409" w:rsidP="00DE1409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sdt>
            <w:sdtPr>
              <w:rPr>
                <w:sz w:val="22"/>
              </w:rPr>
              <w:alias w:val="Adresse société"/>
              <w:tag w:val=""/>
              <w:id w:val="-1005205364"/>
              <w:placeholder>
                <w:docPart w:val="047FA11465A44FAC8F80DFB4B2DF27C4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682DA0">
                <w:rPr>
                  <w:sz w:val="22"/>
                </w:rPr>
                <w:t>www.eni-ecole.fr</w:t>
              </w:r>
            </w:sdtContent>
          </w:sdt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8DC1147" wp14:editId="3D8FA563">
                <wp:extent cx="514350" cy="51435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E1409" w14:paraId="692080F0" w14:textId="77777777" w:rsidTr="003E154D">
      <w:tc>
        <w:tcPr>
          <w:tcW w:w="1" w:type="pct"/>
          <w:gridSpan w:val="2"/>
          <w:vAlign w:val="bottom"/>
        </w:tcPr>
        <w:p w14:paraId="2A49B7E4" w14:textId="04AF0B56" w:rsidR="00DE1409" w:rsidRDefault="00DE1409" w:rsidP="00DE1409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</w:t>
          </w:r>
          <w:sdt>
            <w:sdtPr>
              <w:rPr>
                <w:sz w:val="14"/>
              </w:rPr>
              <w:alias w:val="Société"/>
              <w:tag w:val=""/>
              <w:id w:val="1812594317"/>
              <w:placeholder>
                <w:docPart w:val="EB97A9321AE845898CD5129B496BDD64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682DA0">
                <w:rPr>
                  <w:sz w:val="14"/>
                </w:rPr>
                <w:t>ENI</w:t>
              </w:r>
            </w:sdtContent>
          </w:sdt>
          <w:r w:rsidRPr="004B20F7">
            <w:rPr>
              <w:sz w:val="14"/>
            </w:rPr>
            <w:t xml:space="preserve"> – </w:t>
          </w:r>
          <w:r w:rsidRPr="00CB23A7">
            <w:rPr>
              <w:sz w:val="14"/>
              <w:lang w:val="fr-FR"/>
            </w:rPr>
            <w:t>Tous droits réservés</w:t>
          </w:r>
        </w:p>
      </w:tc>
    </w:tr>
  </w:tbl>
  <w:p w14:paraId="1345E95B" w14:textId="4AC8A393" w:rsidR="002A2662" w:rsidRPr="00DE1409" w:rsidRDefault="00DE1409" w:rsidP="00DE1409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82746" w14:textId="77777777" w:rsidR="004128B4" w:rsidRDefault="004128B4" w:rsidP="006C7E58">
      <w:r>
        <w:separator/>
      </w:r>
    </w:p>
  </w:footnote>
  <w:footnote w:type="continuationSeparator" w:id="0">
    <w:p w14:paraId="2CB8D1AB" w14:textId="77777777" w:rsidR="004128B4" w:rsidRDefault="004128B4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lang w:val="fr-FR"/>
      </w:rPr>
      <w:alias w:val="Objet "/>
      <w:tag w:val=""/>
      <w:id w:val="-1422244730"/>
      <w:placeholder>
        <w:docPart w:val="3634E56FFDC6458DB9E6746D8D7DCA3C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10E21766" w14:textId="685BF3F8" w:rsidR="00F05745" w:rsidRPr="000150A7" w:rsidRDefault="00D110AC" w:rsidP="000150A7">
        <w:pPr>
          <w:pStyle w:val="En-tte"/>
          <w:jc w:val="right"/>
          <w:rPr>
            <w:sz w:val="22"/>
            <w:lang w:val="fr-FR"/>
          </w:rPr>
        </w:pPr>
        <w:r>
          <w:rPr>
            <w:sz w:val="22"/>
            <w:lang w:val="fr-FR"/>
          </w:rPr>
          <w:t>Développement mobile avec Android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6218"/>
    <w:multiLevelType w:val="hybridMultilevel"/>
    <w:tmpl w:val="E4DA28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81EF1"/>
    <w:multiLevelType w:val="hybridMultilevel"/>
    <w:tmpl w:val="5DAAAED8"/>
    <w:lvl w:ilvl="0" w:tplc="040C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DF18E7"/>
    <w:multiLevelType w:val="hybridMultilevel"/>
    <w:tmpl w:val="09A6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735D7"/>
    <w:multiLevelType w:val="hybridMultilevel"/>
    <w:tmpl w:val="78A25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C04919"/>
    <w:multiLevelType w:val="hybridMultilevel"/>
    <w:tmpl w:val="0986D7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0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D2570D"/>
    <w:multiLevelType w:val="hybridMultilevel"/>
    <w:tmpl w:val="B5645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48"/>
  </w:num>
  <w:num w:numId="3">
    <w:abstractNumId w:val="8"/>
  </w:num>
  <w:num w:numId="4">
    <w:abstractNumId w:val="21"/>
  </w:num>
  <w:num w:numId="5">
    <w:abstractNumId w:val="14"/>
  </w:num>
  <w:num w:numId="6">
    <w:abstractNumId w:val="38"/>
  </w:num>
  <w:num w:numId="7">
    <w:abstractNumId w:val="26"/>
  </w:num>
  <w:num w:numId="8">
    <w:abstractNumId w:val="2"/>
  </w:num>
  <w:num w:numId="9">
    <w:abstractNumId w:val="31"/>
  </w:num>
  <w:num w:numId="10">
    <w:abstractNumId w:val="20"/>
  </w:num>
  <w:num w:numId="11">
    <w:abstractNumId w:val="3"/>
  </w:num>
  <w:num w:numId="12">
    <w:abstractNumId w:val="32"/>
  </w:num>
  <w:num w:numId="13">
    <w:abstractNumId w:val="19"/>
  </w:num>
  <w:num w:numId="14">
    <w:abstractNumId w:val="18"/>
  </w:num>
  <w:num w:numId="15">
    <w:abstractNumId w:val="37"/>
  </w:num>
  <w:num w:numId="16">
    <w:abstractNumId w:val="5"/>
  </w:num>
  <w:num w:numId="17">
    <w:abstractNumId w:val="34"/>
  </w:num>
  <w:num w:numId="18">
    <w:abstractNumId w:val="12"/>
  </w:num>
  <w:num w:numId="19">
    <w:abstractNumId w:val="39"/>
  </w:num>
  <w:num w:numId="20">
    <w:abstractNumId w:val="6"/>
  </w:num>
  <w:num w:numId="21">
    <w:abstractNumId w:val="4"/>
  </w:num>
  <w:num w:numId="22">
    <w:abstractNumId w:val="24"/>
  </w:num>
  <w:num w:numId="23">
    <w:abstractNumId w:val="45"/>
  </w:num>
  <w:num w:numId="24">
    <w:abstractNumId w:val="30"/>
  </w:num>
  <w:num w:numId="25">
    <w:abstractNumId w:val="43"/>
  </w:num>
  <w:num w:numId="26">
    <w:abstractNumId w:val="17"/>
  </w:num>
  <w:num w:numId="27">
    <w:abstractNumId w:val="10"/>
  </w:num>
  <w:num w:numId="28">
    <w:abstractNumId w:val="33"/>
  </w:num>
  <w:num w:numId="29">
    <w:abstractNumId w:val="1"/>
  </w:num>
  <w:num w:numId="30">
    <w:abstractNumId w:val="28"/>
  </w:num>
  <w:num w:numId="31">
    <w:abstractNumId w:val="41"/>
  </w:num>
  <w:num w:numId="32">
    <w:abstractNumId w:val="11"/>
  </w:num>
  <w:num w:numId="33">
    <w:abstractNumId w:val="35"/>
  </w:num>
  <w:num w:numId="34">
    <w:abstractNumId w:val="44"/>
  </w:num>
  <w:num w:numId="35">
    <w:abstractNumId w:val="27"/>
  </w:num>
  <w:num w:numId="36">
    <w:abstractNumId w:val="25"/>
  </w:num>
  <w:num w:numId="37">
    <w:abstractNumId w:val="13"/>
  </w:num>
  <w:num w:numId="38">
    <w:abstractNumId w:val="22"/>
  </w:num>
  <w:num w:numId="39">
    <w:abstractNumId w:val="15"/>
  </w:num>
  <w:num w:numId="40">
    <w:abstractNumId w:val="40"/>
  </w:num>
  <w:num w:numId="41">
    <w:abstractNumId w:val="46"/>
  </w:num>
  <w:num w:numId="42">
    <w:abstractNumId w:val="7"/>
  </w:num>
  <w:num w:numId="43">
    <w:abstractNumId w:val="23"/>
  </w:num>
  <w:num w:numId="44">
    <w:abstractNumId w:val="37"/>
  </w:num>
  <w:num w:numId="45">
    <w:abstractNumId w:val="42"/>
  </w:num>
  <w:num w:numId="46">
    <w:abstractNumId w:val="9"/>
  </w:num>
  <w:num w:numId="47">
    <w:abstractNumId w:val="0"/>
  </w:num>
  <w:num w:numId="48">
    <w:abstractNumId w:val="29"/>
  </w:num>
  <w:num w:numId="49">
    <w:abstractNumId w:val="36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732"/>
    <w:rsid w:val="00001F46"/>
    <w:rsid w:val="000122A5"/>
    <w:rsid w:val="0001424D"/>
    <w:rsid w:val="000150A7"/>
    <w:rsid w:val="00015214"/>
    <w:rsid w:val="000226C8"/>
    <w:rsid w:val="000270BB"/>
    <w:rsid w:val="000417F6"/>
    <w:rsid w:val="000504C9"/>
    <w:rsid w:val="00057427"/>
    <w:rsid w:val="00062FC0"/>
    <w:rsid w:val="00073A48"/>
    <w:rsid w:val="000753A7"/>
    <w:rsid w:val="00097F0B"/>
    <w:rsid w:val="000A1582"/>
    <w:rsid w:val="000B5825"/>
    <w:rsid w:val="000C03F6"/>
    <w:rsid w:val="000C7E90"/>
    <w:rsid w:val="000D0A8C"/>
    <w:rsid w:val="000D74C7"/>
    <w:rsid w:val="000E5CCE"/>
    <w:rsid w:val="000F0864"/>
    <w:rsid w:val="000F50AF"/>
    <w:rsid w:val="00107ECA"/>
    <w:rsid w:val="00116B46"/>
    <w:rsid w:val="00125DCA"/>
    <w:rsid w:val="00130DFA"/>
    <w:rsid w:val="00136790"/>
    <w:rsid w:val="00151AA0"/>
    <w:rsid w:val="001720B2"/>
    <w:rsid w:val="00172AC4"/>
    <w:rsid w:val="00180858"/>
    <w:rsid w:val="00191CE8"/>
    <w:rsid w:val="00192825"/>
    <w:rsid w:val="001A0D7C"/>
    <w:rsid w:val="001B4DA8"/>
    <w:rsid w:val="001B779C"/>
    <w:rsid w:val="001C2005"/>
    <w:rsid w:val="001C739D"/>
    <w:rsid w:val="001D3BFC"/>
    <w:rsid w:val="001E33ED"/>
    <w:rsid w:val="001F18FA"/>
    <w:rsid w:val="001F47A1"/>
    <w:rsid w:val="002020E8"/>
    <w:rsid w:val="002029F0"/>
    <w:rsid w:val="00225D2C"/>
    <w:rsid w:val="002263D9"/>
    <w:rsid w:val="002305B5"/>
    <w:rsid w:val="00234AAF"/>
    <w:rsid w:val="00241941"/>
    <w:rsid w:val="00241BEE"/>
    <w:rsid w:val="00261877"/>
    <w:rsid w:val="00261F4C"/>
    <w:rsid w:val="002762F2"/>
    <w:rsid w:val="00277014"/>
    <w:rsid w:val="00277CDD"/>
    <w:rsid w:val="002835C6"/>
    <w:rsid w:val="00287D81"/>
    <w:rsid w:val="00293E9F"/>
    <w:rsid w:val="002A2662"/>
    <w:rsid w:val="002A28BA"/>
    <w:rsid w:val="002B04EA"/>
    <w:rsid w:val="002B42B5"/>
    <w:rsid w:val="002C0E12"/>
    <w:rsid w:val="002C4936"/>
    <w:rsid w:val="002C5032"/>
    <w:rsid w:val="002C5C46"/>
    <w:rsid w:val="002D2B64"/>
    <w:rsid w:val="002F117C"/>
    <w:rsid w:val="002F151A"/>
    <w:rsid w:val="002F78BE"/>
    <w:rsid w:val="0030040C"/>
    <w:rsid w:val="00301257"/>
    <w:rsid w:val="00335BFF"/>
    <w:rsid w:val="0034395D"/>
    <w:rsid w:val="00347C04"/>
    <w:rsid w:val="00351ED5"/>
    <w:rsid w:val="003548A0"/>
    <w:rsid w:val="003659AB"/>
    <w:rsid w:val="003709F1"/>
    <w:rsid w:val="00377559"/>
    <w:rsid w:val="00382C06"/>
    <w:rsid w:val="00387206"/>
    <w:rsid w:val="003C6A4C"/>
    <w:rsid w:val="003C6EFC"/>
    <w:rsid w:val="003E5CC4"/>
    <w:rsid w:val="003E676A"/>
    <w:rsid w:val="004128B4"/>
    <w:rsid w:val="004343CE"/>
    <w:rsid w:val="00450C5E"/>
    <w:rsid w:val="00456F22"/>
    <w:rsid w:val="00471C47"/>
    <w:rsid w:val="00487B45"/>
    <w:rsid w:val="00492FCA"/>
    <w:rsid w:val="00494DCF"/>
    <w:rsid w:val="004C2502"/>
    <w:rsid w:val="004D39C5"/>
    <w:rsid w:val="004D4D62"/>
    <w:rsid w:val="004F2C2E"/>
    <w:rsid w:val="005056C3"/>
    <w:rsid w:val="00514ACB"/>
    <w:rsid w:val="00544157"/>
    <w:rsid w:val="0055156E"/>
    <w:rsid w:val="00554FC1"/>
    <w:rsid w:val="0057306B"/>
    <w:rsid w:val="00594CF0"/>
    <w:rsid w:val="005A2146"/>
    <w:rsid w:val="005A36E5"/>
    <w:rsid w:val="005C68D3"/>
    <w:rsid w:val="005D1943"/>
    <w:rsid w:val="005E3B89"/>
    <w:rsid w:val="005F2EFB"/>
    <w:rsid w:val="00604027"/>
    <w:rsid w:val="0063205E"/>
    <w:rsid w:val="0063306A"/>
    <w:rsid w:val="00633454"/>
    <w:rsid w:val="006348BA"/>
    <w:rsid w:val="006367DA"/>
    <w:rsid w:val="00675D38"/>
    <w:rsid w:val="00682B10"/>
    <w:rsid w:val="00682DA0"/>
    <w:rsid w:val="006900A1"/>
    <w:rsid w:val="006939F9"/>
    <w:rsid w:val="006B05CD"/>
    <w:rsid w:val="006B3B13"/>
    <w:rsid w:val="006C573C"/>
    <w:rsid w:val="006C5ED7"/>
    <w:rsid w:val="006C7E58"/>
    <w:rsid w:val="006E39F5"/>
    <w:rsid w:val="006F16BD"/>
    <w:rsid w:val="006F2B63"/>
    <w:rsid w:val="007007CE"/>
    <w:rsid w:val="00707B85"/>
    <w:rsid w:val="00713863"/>
    <w:rsid w:val="0071639D"/>
    <w:rsid w:val="007169E4"/>
    <w:rsid w:val="00723883"/>
    <w:rsid w:val="007320AC"/>
    <w:rsid w:val="007327B9"/>
    <w:rsid w:val="00737DA0"/>
    <w:rsid w:val="00742224"/>
    <w:rsid w:val="00743993"/>
    <w:rsid w:val="00764007"/>
    <w:rsid w:val="00785C33"/>
    <w:rsid w:val="007910EE"/>
    <w:rsid w:val="007A1C97"/>
    <w:rsid w:val="007A21D7"/>
    <w:rsid w:val="007C301D"/>
    <w:rsid w:val="007C3CC4"/>
    <w:rsid w:val="007D1155"/>
    <w:rsid w:val="007D3A15"/>
    <w:rsid w:val="007E7D3C"/>
    <w:rsid w:val="00805BCC"/>
    <w:rsid w:val="0080626D"/>
    <w:rsid w:val="008065FD"/>
    <w:rsid w:val="0080755C"/>
    <w:rsid w:val="008130F1"/>
    <w:rsid w:val="00814575"/>
    <w:rsid w:val="00832ECF"/>
    <w:rsid w:val="00833CA9"/>
    <w:rsid w:val="0083499D"/>
    <w:rsid w:val="00845605"/>
    <w:rsid w:val="00850ABC"/>
    <w:rsid w:val="00860C36"/>
    <w:rsid w:val="00863103"/>
    <w:rsid w:val="008672FD"/>
    <w:rsid w:val="00867E02"/>
    <w:rsid w:val="0088784D"/>
    <w:rsid w:val="00895F32"/>
    <w:rsid w:val="008A674C"/>
    <w:rsid w:val="008B0CAD"/>
    <w:rsid w:val="008B220B"/>
    <w:rsid w:val="008C4915"/>
    <w:rsid w:val="008D1D2F"/>
    <w:rsid w:val="008D35C2"/>
    <w:rsid w:val="008E5DAD"/>
    <w:rsid w:val="008E6D1D"/>
    <w:rsid w:val="008F1B7F"/>
    <w:rsid w:val="00922F94"/>
    <w:rsid w:val="00924F5F"/>
    <w:rsid w:val="00937048"/>
    <w:rsid w:val="00940CAF"/>
    <w:rsid w:val="00954E03"/>
    <w:rsid w:val="00956F01"/>
    <w:rsid w:val="00964B34"/>
    <w:rsid w:val="0096503B"/>
    <w:rsid w:val="009731EA"/>
    <w:rsid w:val="00975F31"/>
    <w:rsid w:val="00982EF0"/>
    <w:rsid w:val="009862DE"/>
    <w:rsid w:val="00990B02"/>
    <w:rsid w:val="009A3B19"/>
    <w:rsid w:val="009C09D3"/>
    <w:rsid w:val="009C2AC3"/>
    <w:rsid w:val="009D1251"/>
    <w:rsid w:val="009D73E4"/>
    <w:rsid w:val="00A020E5"/>
    <w:rsid w:val="00A055CF"/>
    <w:rsid w:val="00A0628E"/>
    <w:rsid w:val="00A16ABB"/>
    <w:rsid w:val="00A361C9"/>
    <w:rsid w:val="00A623C0"/>
    <w:rsid w:val="00A6293D"/>
    <w:rsid w:val="00A63494"/>
    <w:rsid w:val="00A65F83"/>
    <w:rsid w:val="00A70EA4"/>
    <w:rsid w:val="00A83773"/>
    <w:rsid w:val="00A93073"/>
    <w:rsid w:val="00AD4046"/>
    <w:rsid w:val="00AE5B33"/>
    <w:rsid w:val="00AF1914"/>
    <w:rsid w:val="00B027AA"/>
    <w:rsid w:val="00B04A1E"/>
    <w:rsid w:val="00B06917"/>
    <w:rsid w:val="00B10465"/>
    <w:rsid w:val="00B15FF6"/>
    <w:rsid w:val="00B1718A"/>
    <w:rsid w:val="00B43E3B"/>
    <w:rsid w:val="00B70292"/>
    <w:rsid w:val="00B71A2E"/>
    <w:rsid w:val="00B73331"/>
    <w:rsid w:val="00B75A86"/>
    <w:rsid w:val="00B7614C"/>
    <w:rsid w:val="00B82F5A"/>
    <w:rsid w:val="00B97F3F"/>
    <w:rsid w:val="00BA4E30"/>
    <w:rsid w:val="00BA7332"/>
    <w:rsid w:val="00BA7CFA"/>
    <w:rsid w:val="00BB0F63"/>
    <w:rsid w:val="00BB5E5B"/>
    <w:rsid w:val="00BC45E1"/>
    <w:rsid w:val="00BD035F"/>
    <w:rsid w:val="00BF077F"/>
    <w:rsid w:val="00BF3F58"/>
    <w:rsid w:val="00BF55F7"/>
    <w:rsid w:val="00BF7038"/>
    <w:rsid w:val="00C16564"/>
    <w:rsid w:val="00C26213"/>
    <w:rsid w:val="00C33697"/>
    <w:rsid w:val="00C41B0B"/>
    <w:rsid w:val="00C42EEC"/>
    <w:rsid w:val="00C43941"/>
    <w:rsid w:val="00C62D79"/>
    <w:rsid w:val="00C87756"/>
    <w:rsid w:val="00C9492A"/>
    <w:rsid w:val="00C961DF"/>
    <w:rsid w:val="00C963F4"/>
    <w:rsid w:val="00CA424F"/>
    <w:rsid w:val="00CA4CE6"/>
    <w:rsid w:val="00CA5C15"/>
    <w:rsid w:val="00CA6CE0"/>
    <w:rsid w:val="00CB0B02"/>
    <w:rsid w:val="00CB23A7"/>
    <w:rsid w:val="00CB307B"/>
    <w:rsid w:val="00CB6767"/>
    <w:rsid w:val="00CC4730"/>
    <w:rsid w:val="00CD0CFA"/>
    <w:rsid w:val="00CD6D6E"/>
    <w:rsid w:val="00CD72D5"/>
    <w:rsid w:val="00CE2F19"/>
    <w:rsid w:val="00CF60AF"/>
    <w:rsid w:val="00D0467E"/>
    <w:rsid w:val="00D110AC"/>
    <w:rsid w:val="00D14314"/>
    <w:rsid w:val="00D2004D"/>
    <w:rsid w:val="00D31AF1"/>
    <w:rsid w:val="00D459D1"/>
    <w:rsid w:val="00D62752"/>
    <w:rsid w:val="00D72C0A"/>
    <w:rsid w:val="00D75D65"/>
    <w:rsid w:val="00D81F92"/>
    <w:rsid w:val="00D85BA4"/>
    <w:rsid w:val="00D909BB"/>
    <w:rsid w:val="00D91656"/>
    <w:rsid w:val="00D96667"/>
    <w:rsid w:val="00D96678"/>
    <w:rsid w:val="00DB4B72"/>
    <w:rsid w:val="00DB5F60"/>
    <w:rsid w:val="00DC6824"/>
    <w:rsid w:val="00DC701F"/>
    <w:rsid w:val="00DD47B3"/>
    <w:rsid w:val="00DE116D"/>
    <w:rsid w:val="00DE1409"/>
    <w:rsid w:val="00DF2BD1"/>
    <w:rsid w:val="00E01FDD"/>
    <w:rsid w:val="00E246FE"/>
    <w:rsid w:val="00E3020F"/>
    <w:rsid w:val="00E34680"/>
    <w:rsid w:val="00E35529"/>
    <w:rsid w:val="00E3594E"/>
    <w:rsid w:val="00E36F60"/>
    <w:rsid w:val="00E4477C"/>
    <w:rsid w:val="00E47F45"/>
    <w:rsid w:val="00E615EA"/>
    <w:rsid w:val="00E61C27"/>
    <w:rsid w:val="00E62460"/>
    <w:rsid w:val="00E638DF"/>
    <w:rsid w:val="00E7188C"/>
    <w:rsid w:val="00E81EFF"/>
    <w:rsid w:val="00E9043E"/>
    <w:rsid w:val="00EA0653"/>
    <w:rsid w:val="00EA4A47"/>
    <w:rsid w:val="00EA5D3D"/>
    <w:rsid w:val="00EC2A1C"/>
    <w:rsid w:val="00EC3EBA"/>
    <w:rsid w:val="00EC40E7"/>
    <w:rsid w:val="00EC4F09"/>
    <w:rsid w:val="00EC5B2B"/>
    <w:rsid w:val="00ED20EC"/>
    <w:rsid w:val="00EE0C81"/>
    <w:rsid w:val="00EF0131"/>
    <w:rsid w:val="00EF0B47"/>
    <w:rsid w:val="00EF3BEC"/>
    <w:rsid w:val="00F02373"/>
    <w:rsid w:val="00F028ED"/>
    <w:rsid w:val="00F03C92"/>
    <w:rsid w:val="00F0457F"/>
    <w:rsid w:val="00F05745"/>
    <w:rsid w:val="00F108F2"/>
    <w:rsid w:val="00F120A8"/>
    <w:rsid w:val="00F150BA"/>
    <w:rsid w:val="00F1776E"/>
    <w:rsid w:val="00F35C0B"/>
    <w:rsid w:val="00F36C1E"/>
    <w:rsid w:val="00F41C09"/>
    <w:rsid w:val="00F41ECC"/>
    <w:rsid w:val="00F53DA3"/>
    <w:rsid w:val="00F7597C"/>
    <w:rsid w:val="00F77978"/>
    <w:rsid w:val="00F866C1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D62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C03F6"/>
    <w:pPr>
      <w:keepNext/>
      <w:keepLines/>
      <w:spacing w:before="120"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lang w:val="en-US" w:eastAsia="ja-JP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  <w:lang w:val="en-US" w:eastAsia="ja-JP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 w:eastAsia="ja-JP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  <w:lang w:val="en-US" w:eastAsia="ja-JP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  <w:lang w:val="en-US" w:eastAsia="ja-JP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val="en-US" w:eastAsia="ja-JP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  <w:sz w:val="17"/>
      <w:szCs w:val="17"/>
      <w:lang w:val="en-US" w:eastAsia="ja-JP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17"/>
      <w:szCs w:val="17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rFonts w:asciiTheme="minorHAnsi" w:eastAsiaTheme="minorEastAsia" w:hAnsiTheme="minorHAnsi" w:cstheme="minorBidi"/>
      <w:b/>
      <w:bCs/>
      <w:smallCaps/>
      <w:color w:val="595959" w:themeColor="text1" w:themeTint="A6"/>
      <w:spacing w:val="6"/>
      <w:sz w:val="17"/>
      <w:szCs w:val="17"/>
      <w:lang w:val="en-US" w:eastAsia="ja-JP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0C03F6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rFonts w:asciiTheme="minorHAnsi" w:eastAsiaTheme="minorEastAsia" w:hAnsiTheme="minorHAnsi" w:cstheme="minorBidi"/>
      <w:color w:val="B01513" w:themeColor="accent1"/>
      <w:sz w:val="28"/>
      <w:szCs w:val="28"/>
      <w:lang w:val="en-US" w:eastAsia="ja-JP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  <w:sz w:val="17"/>
      <w:szCs w:val="17"/>
      <w:lang w:val="en-US" w:eastAsia="ja-JP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inorHAnsi" w:eastAsiaTheme="minorEastAsia" w:hAnsiTheme="minorHAnsi" w:cstheme="minorBidi"/>
      <w:sz w:val="28"/>
      <w:szCs w:val="28"/>
      <w:lang w:val="en-US" w:eastAsia="ja-JP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633454"/>
    <w:pPr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633454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  <w:rPr>
      <w:rFonts w:asciiTheme="minorHAnsi" w:eastAsiaTheme="minorEastAsia" w:hAnsiTheme="minorHAnsi" w:cstheme="minorBidi"/>
      <w:sz w:val="17"/>
      <w:szCs w:val="17"/>
      <w:lang w:val="en-US" w:eastAsia="ja-JP"/>
    </w:r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eastAsiaTheme="minorEastAsia" w:hAnsi="Tahoma" w:cs="Tahoma"/>
      <w:sz w:val="16"/>
      <w:szCs w:val="16"/>
      <w:lang w:val="en-US" w:eastAsia="ja-JP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17"/>
      <w:szCs w:val="17"/>
      <w:lang w:val="en-US" w:eastAsia="ja-JP"/>
    </w:r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17"/>
      <w:szCs w:val="17"/>
      <w:lang w:val="en-US" w:eastAsia="ja-JP"/>
    </w:r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CD72D5"/>
    <w:pPr>
      <w:keepNext/>
      <w:spacing w:before="240" w:after="120"/>
    </w:pPr>
    <w:rPr>
      <w:rFonts w:asciiTheme="minorHAnsi" w:eastAsiaTheme="minorEastAsia" w:hAnsiTheme="minorHAnsi" w:cstheme="minorBidi"/>
      <w:color w:val="A6A6A6" w:themeColor="background1" w:themeShade="A6"/>
      <w:sz w:val="40"/>
      <w:szCs w:val="40"/>
      <w:lang w:eastAsia="ja-JP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rFonts w:asciiTheme="minorHAnsi" w:eastAsiaTheme="minorEastAsia" w:hAnsiTheme="minorHAnsi" w:cstheme="minorBidi"/>
      <w:sz w:val="20"/>
      <w:szCs w:val="20"/>
      <w:lang w:val="en-US" w:eastAsia="ja-JP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styleId="Mentionnonrsolue">
    <w:name w:val="Unresolved Mention"/>
    <w:basedOn w:val="Policepardfaut"/>
    <w:uiPriority w:val="99"/>
    <w:semiHidden/>
    <w:unhideWhenUsed/>
    <w:rsid w:val="001720B2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6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63F4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ython1-comment1">
    <w:name w:val="python1-comment1"/>
    <w:basedOn w:val="Policepardfaut"/>
    <w:rsid w:val="00C963F4"/>
    <w:rPr>
      <w:color w:val="08BC80"/>
    </w:rPr>
  </w:style>
  <w:style w:type="character" w:styleId="Textedelespacerserv">
    <w:name w:val="Placeholder Text"/>
    <w:basedOn w:val="Policepardfaut"/>
    <w:uiPriority w:val="99"/>
    <w:semiHidden/>
    <w:rsid w:val="00682DA0"/>
    <w:rPr>
      <w:color w:val="808080"/>
    </w:rPr>
  </w:style>
  <w:style w:type="table" w:customStyle="1" w:styleId="Grilledutableau1">
    <w:name w:val="Grille du tableau1"/>
    <w:basedOn w:val="TableauNormal"/>
    <w:next w:val="Grilledutableau"/>
    <w:uiPriority w:val="59"/>
    <w:rsid w:val="00C96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14" Type="http://schemas.openxmlformats.org/officeDocument/2006/relationships/image" Target="media/image2.png"/><Relationship Id="rId9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34E56FFDC6458DB9E6746D8D7DCA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E22EEE-19CA-4A66-A13D-41B3CBDD558C}"/>
      </w:docPartPr>
      <w:docPartBody>
        <w:p w:rsidR="00516E9A" w:rsidRDefault="00550FC9">
          <w:r w:rsidRPr="009013E9">
            <w:rPr>
              <w:rStyle w:val="Textedelespacerserv"/>
            </w:rPr>
            <w:t>[Objet ]</w:t>
          </w:r>
        </w:p>
      </w:docPartBody>
    </w:docPart>
    <w:docPart>
      <w:docPartPr>
        <w:name w:val="EB97A9321AE845898CD5129B496BDD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CBA318-7781-4955-B0C8-0EE06271E169}"/>
      </w:docPartPr>
      <w:docPartBody>
        <w:p w:rsidR="00516E9A" w:rsidRDefault="00550FC9">
          <w:r w:rsidRPr="009013E9">
            <w:rPr>
              <w:rStyle w:val="Textedelespacerserv"/>
            </w:rPr>
            <w:t>[Société]</w:t>
          </w:r>
        </w:p>
      </w:docPartBody>
    </w:docPart>
    <w:docPart>
      <w:docPartPr>
        <w:name w:val="2EFE472ECD3C4FCEAEB9144CDF5D7C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0D14F3-3049-44E8-BACB-3AF3B155E7FC}"/>
      </w:docPartPr>
      <w:docPartBody>
        <w:p w:rsidR="00516E9A" w:rsidRDefault="00550FC9">
          <w:r w:rsidRPr="009013E9">
            <w:rPr>
              <w:rStyle w:val="Textedelespacerserv"/>
            </w:rPr>
            <w:t>[Catégorie ]</w:t>
          </w:r>
        </w:p>
      </w:docPartBody>
    </w:docPart>
    <w:docPart>
      <w:docPartPr>
        <w:name w:val="047FA11465A44FAC8F80DFB4B2DF27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A19279-56DB-411A-9AEF-9DDA74AC5368}"/>
      </w:docPartPr>
      <w:docPartBody>
        <w:p w:rsidR="00516E9A" w:rsidRDefault="00550FC9">
          <w:r w:rsidRPr="009013E9">
            <w:rPr>
              <w:rStyle w:val="Textedelespacerserv"/>
            </w:rPr>
            <w:t>[Adresse société]</w:t>
          </w:r>
        </w:p>
      </w:docPartBody>
    </w:docPart>
    <w:docPart>
      <w:docPartPr>
        <w:name w:val="9D849B3673C7408E8ED85E46E06D64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46BCDD-7DE1-44FE-952A-888AEBA98340}"/>
      </w:docPartPr>
      <w:docPartBody>
        <w:p w:rsidR="004E31F9" w:rsidRDefault="00516E9A">
          <w:r w:rsidRPr="007139F2">
            <w:rPr>
              <w:rStyle w:val="Textedelespacerserv"/>
            </w:rPr>
            <w:t>[Titre ]</w:t>
          </w:r>
        </w:p>
      </w:docPartBody>
    </w:docPart>
    <w:docPart>
      <w:docPartPr>
        <w:name w:val="A71B6796191247C39BA3811725ED9B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EA1B49-3D7F-4903-9F77-207C8DDB3FC7}"/>
      </w:docPartPr>
      <w:docPartBody>
        <w:p w:rsidR="001A710A" w:rsidRDefault="005433AE">
          <w:r w:rsidRPr="004A6DB4">
            <w:rPr>
              <w:rStyle w:val="Textedelespacerserv"/>
            </w:rPr>
            <w:t>[Commentaires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C9"/>
    <w:rsid w:val="00052066"/>
    <w:rsid w:val="0010594C"/>
    <w:rsid w:val="001A710A"/>
    <w:rsid w:val="001E3DC6"/>
    <w:rsid w:val="002452CB"/>
    <w:rsid w:val="00456F21"/>
    <w:rsid w:val="00474240"/>
    <w:rsid w:val="004E31F9"/>
    <w:rsid w:val="00502549"/>
    <w:rsid w:val="00516E9A"/>
    <w:rsid w:val="005433AE"/>
    <w:rsid w:val="00550FC9"/>
    <w:rsid w:val="005749D2"/>
    <w:rsid w:val="00582FDB"/>
    <w:rsid w:val="005F3FA6"/>
    <w:rsid w:val="007E22FE"/>
    <w:rsid w:val="008030FE"/>
    <w:rsid w:val="00834BD2"/>
    <w:rsid w:val="00B61FB6"/>
    <w:rsid w:val="00B641EF"/>
    <w:rsid w:val="00C97F09"/>
    <w:rsid w:val="00D41342"/>
    <w:rsid w:val="00D9190F"/>
    <w:rsid w:val="00E73393"/>
    <w:rsid w:val="00ED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FC9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433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>www.eni-ecole.fr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78b559c1-a9a3-46f6-8543-80a4edf10f41">
      <UserInfo>
        <DisplayName/>
        <AccountId xsi:nil="true"/>
        <AccountType/>
      </UserInfo>
    </Owner>
    <Math_Settings xmlns="78b559c1-a9a3-46f6-8543-80a4edf10f41" xsi:nil="true"/>
    <AppVersion xmlns="78b559c1-a9a3-46f6-8543-80a4edf10f41" xsi:nil="true"/>
    <DefaultSectionNames xmlns="78b559c1-a9a3-46f6-8543-80a4edf10f41" xsi:nil="true"/>
    <Invited_Members xmlns="78b559c1-a9a3-46f6-8543-80a4edf10f41" xsi:nil="true"/>
    <TeamsChannelId xmlns="78b559c1-a9a3-46f6-8543-80a4edf10f41" xsi:nil="true"/>
    <Invited_Leaders xmlns="78b559c1-a9a3-46f6-8543-80a4edf10f41" xsi:nil="true"/>
    <FolderType xmlns="78b559c1-a9a3-46f6-8543-80a4edf10f41" xsi:nil="true"/>
    <CultureName xmlns="78b559c1-a9a3-46f6-8543-80a4edf10f41" xsi:nil="true"/>
    <Distribution_Groups xmlns="78b559c1-a9a3-46f6-8543-80a4edf10f41" xsi:nil="true"/>
    <Templates xmlns="78b559c1-a9a3-46f6-8543-80a4edf10f41" xsi:nil="true"/>
    <Members xmlns="78b559c1-a9a3-46f6-8543-80a4edf10f41">
      <UserInfo>
        <DisplayName/>
        <AccountId xsi:nil="true"/>
        <AccountType/>
      </UserInfo>
    </Members>
    <Self_Registration_Enabled xmlns="78b559c1-a9a3-46f6-8543-80a4edf10f41" xsi:nil="true"/>
    <Is_Collaboration_Space_Locked xmlns="78b559c1-a9a3-46f6-8543-80a4edf10f41" xsi:nil="true"/>
    <IsNotebookLocked xmlns="78b559c1-a9a3-46f6-8543-80a4edf10f41" xsi:nil="true"/>
    <NotebookType xmlns="78b559c1-a9a3-46f6-8543-80a4edf10f41" xsi:nil="true"/>
    <Leaders xmlns="78b559c1-a9a3-46f6-8543-80a4edf10f41">
      <UserInfo>
        <DisplayName/>
        <AccountId xsi:nil="true"/>
        <AccountType/>
      </UserInfo>
    </Leaders>
    <Member_Groups xmlns="78b559c1-a9a3-46f6-8543-80a4edf10f41">
      <UserInfo>
        <DisplayName/>
        <AccountId xsi:nil="true"/>
        <AccountType/>
      </UserInfo>
    </Member_Groups>
    <Has_Leaders_Only_SectionGroup xmlns="78b559c1-a9a3-46f6-8543-80a4edf10f41" xsi:nil="true"/>
    <LMS_Mappings xmlns="78b559c1-a9a3-46f6-8543-80a4edf10f4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2F7753D89B74A9E24F557D07B7452" ma:contentTypeVersion="31" ma:contentTypeDescription="Create a new document." ma:contentTypeScope="" ma:versionID="fbaf7b8c541b60f8ac988e67ec89dcc4">
  <xsd:schema xmlns:xsd="http://www.w3.org/2001/XMLSchema" xmlns:xs="http://www.w3.org/2001/XMLSchema" xmlns:p="http://schemas.microsoft.com/office/2006/metadata/properties" xmlns:ns2="78b559c1-a9a3-46f6-8543-80a4edf10f41" xmlns:ns3="3f58d33d-3e8b-4975-9783-92ad1c410e87" targetNamespace="http://schemas.microsoft.com/office/2006/metadata/properties" ma:root="true" ma:fieldsID="596ea850b644e5ed2190be2963522c9d" ns2:_="" ns3:_="">
    <xsd:import namespace="78b559c1-a9a3-46f6-8543-80a4edf10f41"/>
    <xsd:import namespace="3f58d33d-3e8b-4975-9783-92ad1c410e87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559c1-a9a3-46f6-8543-80a4edf10f4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4" nillable="true" ma:displayName="Tags" ma:internalName="MediaServiceAutoTags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8d33d-3e8b-4975-9783-92ad1c410e87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2" ma:contentTypeDescription="Crée un document." ma:contentTypeScope="" ma:versionID="095f7f79b46f55fdac1dfe3c34578cd0">
  <xsd:schema xmlns:xsd="http://www.w3.org/2001/XMLSchema" xmlns:xs="http://www.w3.org/2001/XMLSchema" xmlns:p="http://schemas.microsoft.com/office/2006/metadata/properties" xmlns:ns2="48513151-72dc-4d20-a25c-0c8180736831" xmlns:ns3="009e686f-e2d5-433e-a3f6-f7a0d940873c" targetNamespace="http://schemas.microsoft.com/office/2006/metadata/properties" ma:root="true" ma:fieldsID="78522aa12aefe1b8650b256680c1cf26" ns2:_="" ns3:_="">
    <xsd:import namespace="48513151-72dc-4d20-a25c-0c8180736831"/>
    <xsd:import namespace="009e686f-e2d5-433e-a3f6-f7a0d940873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e686f-e2d5-433e-a3f6-f7a0d940873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3.xml><?xml version="1.0" encoding="utf-8"?>
<ds:datastoreItem xmlns:ds="http://schemas.openxmlformats.org/officeDocument/2006/customXml" ds:itemID="{04214281-6A49-4C3F-AD10-846690C3E9C6}"/>
</file>

<file path=customXml/itemProps4.xml><?xml version="1.0" encoding="utf-8"?>
<ds:datastoreItem xmlns:ds="http://schemas.openxmlformats.org/officeDocument/2006/customXml" ds:itemID="{88016E7B-ECF2-43E4-983F-4CEF457B8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009e686f-e2d5-433e-a3f6-f7a0d94087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70B3146D-A9C5-489B-80F2-DC15B7D4C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Calcul du temps de cuisson</vt:lpstr>
      <vt:lpstr/>
    </vt:vector>
  </TitlesOfParts>
  <Company>ENI</Company>
  <LinksUpToDate>false</LinksUpToDate>
  <CharactersWithSpaces>716</CharactersWithSpaces>
  <SharedDoc>false</SharedDoc>
  <HyperlinkBase>www.eni-ecole.fr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Générer un chiffre aléatoire</dc:title>
  <dc:subject>Développement mobile avec Android</dc:subject>
  <dc:creator>vdavid@campus-eni.fr</dc:creator>
  <cp:keywords>Python</cp:keywords>
  <dc:description>Avant de démarrer ce TP, il convient d’avoir suivi les vidéos du module 4.</dc:description>
  <cp:lastModifiedBy>Anthony COSSON</cp:lastModifiedBy>
  <cp:revision>27</cp:revision>
  <cp:lastPrinted>2020-06-16T15:08:00Z</cp:lastPrinted>
  <dcterms:created xsi:type="dcterms:W3CDTF">2020-06-08T07:48:00Z</dcterms:created>
  <dcterms:modified xsi:type="dcterms:W3CDTF">2021-05-27T14:17:00Z</dcterms:modified>
  <cp:category>Travaux Pratiques</cp:category>
  <cp:contentStatus>À valider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0x0101000562F7753D89B74A9E24F557D07B7452</vt:lpwstr>
  </property>
  <property fmtid="{D5CDD505-2E9C-101B-9397-08002B2CF9AE}" pid="4" name="_dlc_DocIdItemGuid">
    <vt:lpwstr>842db23b-870a-4e36-89bd-6efeaf883e65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